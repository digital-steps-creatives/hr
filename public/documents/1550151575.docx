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AEE0" w14:textId="49F1E93E" w:rsidR="00B7149B" w:rsidRPr="008C7C5F" w:rsidRDefault="00DD4FF6" w:rsidP="00B7149B">
      <w:pPr>
        <w:rPr>
          <w:rFonts w:ascii="Segoe UI Emoji" w:hAnsi="Segoe UI Emoji"/>
        </w:rPr>
      </w:pPr>
      <w:r>
        <w:rPr>
          <w:rFonts w:ascii="Segoe UI Emoji" w:hAnsi="Segoe UI Emoji"/>
        </w:rPr>
        <w:t>1</w:t>
      </w:r>
      <w:r w:rsidRPr="00DD4FF6">
        <w:rPr>
          <w:rFonts w:ascii="Segoe UI Emoji" w:hAnsi="Segoe UI Emoji"/>
          <w:vertAlign w:val="superscript"/>
        </w:rPr>
        <w:t>ST</w:t>
      </w:r>
      <w:r>
        <w:rPr>
          <w:rFonts w:ascii="Segoe UI Emoji" w:hAnsi="Segoe UI Emoji"/>
        </w:rPr>
        <w:t xml:space="preserve"> JULY</w:t>
      </w:r>
      <w:r w:rsidR="001C514B" w:rsidRPr="008C7C5F">
        <w:rPr>
          <w:rFonts w:ascii="Segoe UI Emoji" w:hAnsi="Segoe UI Emoji"/>
        </w:rPr>
        <w:t>, 2018</w:t>
      </w:r>
    </w:p>
    <w:p w14:paraId="74B6A662" w14:textId="77777777" w:rsidR="00B7149B" w:rsidRPr="008C7C5F" w:rsidRDefault="00B7149B" w:rsidP="00B7149B">
      <w:pPr>
        <w:rPr>
          <w:rFonts w:ascii="Segoe UI Emoji" w:hAnsi="Segoe UI Emoji"/>
        </w:rPr>
      </w:pPr>
    </w:p>
    <w:p w14:paraId="1E19E3BB" w14:textId="3B169F16" w:rsidR="00B7149B" w:rsidRPr="008C7C5F" w:rsidRDefault="0033466F" w:rsidP="00B7149B">
      <w:pPr>
        <w:spacing w:after="0"/>
        <w:rPr>
          <w:rFonts w:ascii="Segoe UI Emoji" w:hAnsi="Segoe UI Emoji"/>
          <w:b/>
        </w:rPr>
      </w:pPr>
      <w:r w:rsidRPr="008C7C5F">
        <w:rPr>
          <w:rFonts w:ascii="Segoe UI Emoji" w:hAnsi="Segoe UI Emoji"/>
          <w:b/>
        </w:rPr>
        <w:t>M</w:t>
      </w:r>
      <w:r w:rsidR="001C514B" w:rsidRPr="008C7C5F">
        <w:rPr>
          <w:rFonts w:ascii="Segoe UI Emoji" w:hAnsi="Segoe UI Emoji"/>
          <w:b/>
        </w:rPr>
        <w:t>r</w:t>
      </w:r>
      <w:r w:rsidR="00DD4FF6">
        <w:rPr>
          <w:rFonts w:ascii="Segoe UI Emoji" w:hAnsi="Segoe UI Emoji"/>
          <w:b/>
        </w:rPr>
        <w:t xml:space="preserve">. Simon </w:t>
      </w:r>
      <w:proofErr w:type="spellStart"/>
      <w:r w:rsidR="00DD4FF6">
        <w:rPr>
          <w:rFonts w:ascii="Segoe UI Emoji" w:hAnsi="Segoe UI Emoji"/>
          <w:b/>
        </w:rPr>
        <w:t>Wambua</w:t>
      </w:r>
      <w:proofErr w:type="spellEnd"/>
    </w:p>
    <w:p w14:paraId="62424696" w14:textId="77777777" w:rsidR="00B7149B" w:rsidRPr="008C7C5F" w:rsidRDefault="00B7149B" w:rsidP="00B7149B">
      <w:pPr>
        <w:spacing w:after="0"/>
        <w:rPr>
          <w:rFonts w:ascii="Segoe UI Emoji" w:hAnsi="Segoe UI Emoji"/>
        </w:rPr>
      </w:pPr>
    </w:p>
    <w:p w14:paraId="239AD78A" w14:textId="77777777" w:rsidR="00B7149B" w:rsidRPr="008C7C5F" w:rsidRDefault="00B7149B" w:rsidP="00B7149B">
      <w:pPr>
        <w:rPr>
          <w:rFonts w:ascii="Segoe UI Emoji" w:hAnsi="Segoe UI Emoji"/>
        </w:rPr>
      </w:pPr>
    </w:p>
    <w:p w14:paraId="064B83F5" w14:textId="3B0739B9" w:rsidR="00B7149B" w:rsidRPr="008C7C5F" w:rsidRDefault="00B7149B" w:rsidP="00B7149B">
      <w:pPr>
        <w:rPr>
          <w:rFonts w:ascii="Segoe UI Emoji" w:hAnsi="Segoe UI Emoji"/>
          <w:b/>
          <w:u w:val="single"/>
        </w:rPr>
      </w:pPr>
      <w:r w:rsidRPr="008C7C5F">
        <w:rPr>
          <w:rFonts w:ascii="Segoe UI Emoji" w:hAnsi="Segoe UI Emoji"/>
          <w:b/>
          <w:u w:val="single"/>
        </w:rPr>
        <w:t xml:space="preserve">OBJECT: OFFER OF EMPLOYMENT FOR THE </w:t>
      </w:r>
      <w:r w:rsidR="00B11A16" w:rsidRPr="008C7C5F">
        <w:rPr>
          <w:rFonts w:ascii="Segoe UI Emoji" w:hAnsi="Segoe UI Emoji"/>
          <w:b/>
          <w:u w:val="single"/>
        </w:rPr>
        <w:t>POS</w:t>
      </w:r>
      <w:r w:rsidR="001C514B" w:rsidRPr="008C7C5F">
        <w:rPr>
          <w:rFonts w:ascii="Segoe UI Emoji" w:hAnsi="Segoe UI Emoji"/>
          <w:b/>
          <w:u w:val="single"/>
        </w:rPr>
        <w:t>ITION</w:t>
      </w:r>
      <w:r w:rsidRPr="008C7C5F">
        <w:rPr>
          <w:rFonts w:ascii="Segoe UI Emoji" w:hAnsi="Segoe UI Emoji"/>
          <w:b/>
          <w:u w:val="single"/>
        </w:rPr>
        <w:t xml:space="preserve"> OF </w:t>
      </w:r>
      <w:r w:rsidR="00B11A16" w:rsidRPr="008C7C5F">
        <w:rPr>
          <w:rFonts w:ascii="Segoe UI Emoji" w:hAnsi="Segoe UI Emoji"/>
          <w:b/>
          <w:u w:val="single"/>
        </w:rPr>
        <w:t>MOBILE DEVELOPER</w:t>
      </w:r>
    </w:p>
    <w:p w14:paraId="1A11F1AC" w14:textId="77777777" w:rsidR="00B7149B" w:rsidRPr="008C7C5F" w:rsidRDefault="00B7149B" w:rsidP="00B7149B">
      <w:pPr>
        <w:rPr>
          <w:rFonts w:ascii="Segoe UI Emoji" w:hAnsi="Segoe UI Emoji"/>
        </w:rPr>
      </w:pPr>
    </w:p>
    <w:p w14:paraId="3D7118A5" w14:textId="77777777" w:rsidR="00B7149B" w:rsidRPr="008C7C5F" w:rsidRDefault="00B7149B" w:rsidP="00B7149B">
      <w:pPr>
        <w:rPr>
          <w:rFonts w:ascii="Segoe UI Emoji" w:hAnsi="Segoe UI Emoji"/>
        </w:rPr>
      </w:pPr>
    </w:p>
    <w:p w14:paraId="36CB3E85" w14:textId="102FEECA" w:rsidR="00B7149B" w:rsidRPr="008C7C5F" w:rsidRDefault="00016771" w:rsidP="00B7149B">
      <w:pPr>
        <w:rPr>
          <w:rFonts w:ascii="Segoe UI Emoji" w:hAnsi="Segoe UI Emoji"/>
        </w:rPr>
      </w:pPr>
      <w:r w:rsidRPr="008C7C5F">
        <w:rPr>
          <w:rFonts w:ascii="Segoe UI Emoji" w:hAnsi="Segoe UI Emoji"/>
        </w:rPr>
        <w:t xml:space="preserve">Dear </w:t>
      </w:r>
      <w:r w:rsidR="00DD4FF6">
        <w:rPr>
          <w:rFonts w:ascii="Segoe UI Emoji" w:hAnsi="Segoe UI Emoji"/>
        </w:rPr>
        <w:t>Simon</w:t>
      </w:r>
      <w:r w:rsidR="00B7149B" w:rsidRPr="008C7C5F">
        <w:rPr>
          <w:rFonts w:ascii="Segoe UI Emoji" w:hAnsi="Segoe UI Emoji"/>
        </w:rPr>
        <w:t>,</w:t>
      </w:r>
    </w:p>
    <w:p w14:paraId="2E2A4038" w14:textId="77777777" w:rsidR="00B7149B" w:rsidRPr="008C7C5F" w:rsidRDefault="00B7149B" w:rsidP="00B7149B">
      <w:pPr>
        <w:rPr>
          <w:rFonts w:ascii="Segoe UI Emoji" w:hAnsi="Segoe UI Emoji"/>
        </w:rPr>
      </w:pPr>
    </w:p>
    <w:p w14:paraId="25EE7E42" w14:textId="77777777" w:rsidR="00016771" w:rsidRPr="008C7C5F" w:rsidRDefault="00B7149B" w:rsidP="00B7149B">
      <w:pPr>
        <w:rPr>
          <w:rFonts w:ascii="Segoe UI Emoji" w:hAnsi="Segoe UI Emoji"/>
        </w:rPr>
      </w:pPr>
      <w:r w:rsidRPr="008C7C5F">
        <w:rPr>
          <w:rFonts w:ascii="Segoe UI Emoji" w:hAnsi="Segoe UI Emoji"/>
        </w:rPr>
        <w:t xml:space="preserve">Welcome to </w:t>
      </w:r>
      <w:r w:rsidR="00016771" w:rsidRPr="008C7C5F">
        <w:rPr>
          <w:rFonts w:ascii="Segoe UI Emoji" w:hAnsi="Segoe UI Emoji"/>
          <w:b/>
        </w:rPr>
        <w:t>WISE &amp; AGILE SOLUTION LIMITED (WIZAG)</w:t>
      </w:r>
      <w:r w:rsidR="00016771" w:rsidRPr="008C7C5F">
        <w:rPr>
          <w:rFonts w:ascii="Segoe UI Emoji" w:hAnsi="Segoe UI Emoji"/>
        </w:rPr>
        <w:t>.</w:t>
      </w:r>
      <w:r w:rsidRPr="008C7C5F">
        <w:rPr>
          <w:rFonts w:ascii="Segoe UI Emoji" w:hAnsi="Segoe UI Emoji"/>
        </w:rPr>
        <w:t xml:space="preserve"> </w:t>
      </w:r>
    </w:p>
    <w:p w14:paraId="496E829E" w14:textId="174512FC" w:rsidR="00B7149B" w:rsidRPr="008C7C5F" w:rsidRDefault="00B7149B" w:rsidP="00B7149B">
      <w:pPr>
        <w:rPr>
          <w:rFonts w:ascii="Segoe UI Emoji" w:hAnsi="Segoe UI Emoji"/>
        </w:rPr>
      </w:pPr>
      <w:r w:rsidRPr="008C7C5F">
        <w:rPr>
          <w:rFonts w:ascii="Segoe UI Emoji" w:hAnsi="Segoe UI Emoji"/>
        </w:rPr>
        <w:t xml:space="preserve">We are pleased to confirm our offer to have you join </w:t>
      </w:r>
      <w:r w:rsidR="00016771" w:rsidRPr="008C7C5F">
        <w:rPr>
          <w:rFonts w:ascii="Segoe UI Emoji" w:hAnsi="Segoe UI Emoji"/>
        </w:rPr>
        <w:t>WIZAG</w:t>
      </w:r>
      <w:r w:rsidRPr="008C7C5F">
        <w:rPr>
          <w:rFonts w:ascii="Segoe UI Emoji" w:hAnsi="Segoe UI Emoji"/>
        </w:rPr>
        <w:t xml:space="preserve"> as a </w:t>
      </w:r>
      <w:r w:rsidR="00B11A16" w:rsidRPr="008C7C5F">
        <w:rPr>
          <w:rFonts w:ascii="Segoe UI Emoji" w:hAnsi="Segoe UI Emoji"/>
          <w:b/>
          <w:u w:val="single"/>
        </w:rPr>
        <w:t>MOBILE</w:t>
      </w:r>
      <w:r w:rsidR="00C03EEC" w:rsidRPr="008C7C5F">
        <w:rPr>
          <w:rFonts w:ascii="Segoe UI Emoji" w:hAnsi="Segoe UI Emoji"/>
          <w:b/>
          <w:u w:val="single"/>
        </w:rPr>
        <w:t xml:space="preserve"> DEVELOPER</w:t>
      </w:r>
      <w:r w:rsidR="00726F7C" w:rsidRPr="008C7C5F">
        <w:rPr>
          <w:rFonts w:ascii="Segoe UI Emoji" w:hAnsi="Segoe UI Emoji"/>
        </w:rPr>
        <w:t xml:space="preserve"> </w:t>
      </w:r>
      <w:r w:rsidRPr="008C7C5F">
        <w:rPr>
          <w:rFonts w:ascii="Segoe UI Emoji" w:hAnsi="Segoe UI Emoji"/>
        </w:rPr>
        <w:t xml:space="preserve">reporting to </w:t>
      </w:r>
      <w:r w:rsidR="004B26E4" w:rsidRPr="008C7C5F">
        <w:rPr>
          <w:rFonts w:ascii="Segoe UI Emoji" w:hAnsi="Segoe UI Emoji"/>
        </w:rPr>
        <w:t xml:space="preserve">Mr. </w:t>
      </w:r>
      <w:r w:rsidR="001C514B" w:rsidRPr="008C7C5F">
        <w:rPr>
          <w:rFonts w:ascii="Segoe UI Emoji" w:hAnsi="Segoe UI Emoji"/>
        </w:rPr>
        <w:t xml:space="preserve">Alvin </w:t>
      </w:r>
      <w:proofErr w:type="spellStart"/>
      <w:r w:rsidR="001C514B" w:rsidRPr="008C7C5F">
        <w:rPr>
          <w:rFonts w:ascii="Segoe UI Emoji" w:hAnsi="Segoe UI Emoji"/>
        </w:rPr>
        <w:t>Musungu</w:t>
      </w:r>
      <w:proofErr w:type="spellEnd"/>
      <w:r w:rsidRPr="008C7C5F">
        <w:rPr>
          <w:rFonts w:ascii="Segoe UI Emoji" w:hAnsi="Segoe UI Emoji"/>
        </w:rPr>
        <w:t xml:space="preserve">, commencing </w:t>
      </w:r>
      <w:r w:rsidR="00DD4FF6">
        <w:rPr>
          <w:rFonts w:ascii="Segoe UI Emoji" w:hAnsi="Segoe UI Emoji"/>
        </w:rPr>
        <w:t>1</w:t>
      </w:r>
      <w:r w:rsidR="00DD4FF6" w:rsidRPr="00DD4FF6">
        <w:rPr>
          <w:rFonts w:ascii="Segoe UI Emoji" w:hAnsi="Segoe UI Emoji"/>
          <w:vertAlign w:val="superscript"/>
        </w:rPr>
        <w:t>ST</w:t>
      </w:r>
      <w:r w:rsidR="00DD4FF6">
        <w:rPr>
          <w:rFonts w:ascii="Segoe UI Emoji" w:hAnsi="Segoe UI Emoji"/>
        </w:rPr>
        <w:t xml:space="preserve"> JULY</w:t>
      </w:r>
      <w:r w:rsidR="000011A3" w:rsidRPr="008C7C5F">
        <w:rPr>
          <w:rFonts w:ascii="Segoe UI Emoji" w:hAnsi="Segoe UI Emoji"/>
        </w:rPr>
        <w:t>, 2018</w:t>
      </w:r>
      <w:r w:rsidR="001C514B" w:rsidRPr="008C7C5F">
        <w:rPr>
          <w:rFonts w:ascii="Segoe UI Emoji" w:hAnsi="Segoe UI Emoji"/>
        </w:rPr>
        <w:t xml:space="preserve"> </w:t>
      </w:r>
      <w:r w:rsidRPr="008C7C5F">
        <w:rPr>
          <w:rFonts w:ascii="Segoe UI Emoji" w:hAnsi="Segoe UI Emoji"/>
        </w:rPr>
        <w:t>on the following terms:</w:t>
      </w:r>
    </w:p>
    <w:p w14:paraId="2F95BCAB" w14:textId="77777777" w:rsidR="00B7149B" w:rsidRPr="008C7C5F" w:rsidRDefault="00B7149B" w:rsidP="00B7149B">
      <w:pPr>
        <w:rPr>
          <w:rFonts w:ascii="Segoe UI Emoji" w:hAnsi="Segoe UI Emoji"/>
        </w:rPr>
      </w:pPr>
    </w:p>
    <w:p w14:paraId="1E73BAB9" w14:textId="1C5C915B" w:rsidR="00B7149B" w:rsidRPr="008C7C5F" w:rsidRDefault="001C514B" w:rsidP="007C5FE0">
      <w:pPr>
        <w:pStyle w:val="ListParagraph"/>
        <w:numPr>
          <w:ilvl w:val="0"/>
          <w:numId w:val="1"/>
        </w:numPr>
        <w:rPr>
          <w:rFonts w:ascii="Segoe UI Emoji" w:hAnsi="Segoe UI Emoji"/>
        </w:rPr>
      </w:pPr>
      <w:proofErr w:type="gramStart"/>
      <w:r w:rsidRPr="008C7C5F">
        <w:rPr>
          <w:rFonts w:ascii="Segoe UI Emoji" w:hAnsi="Segoe UI Emoji"/>
        </w:rPr>
        <w:t>you</w:t>
      </w:r>
      <w:proofErr w:type="gramEnd"/>
      <w:r w:rsidRPr="008C7C5F">
        <w:rPr>
          <w:rFonts w:ascii="Segoe UI Emoji" w:hAnsi="Segoe UI Emoji"/>
        </w:rPr>
        <w:t xml:space="preserve"> w</w:t>
      </w:r>
      <w:r w:rsidR="008C7C5F" w:rsidRPr="008C7C5F">
        <w:rPr>
          <w:rFonts w:ascii="Segoe UI Emoji" w:hAnsi="Segoe UI Emoji"/>
        </w:rPr>
        <w:t>ill be on probation for 1 month</w:t>
      </w:r>
      <w:r w:rsidRPr="008C7C5F">
        <w:rPr>
          <w:rFonts w:ascii="Segoe UI Emoji" w:hAnsi="Segoe UI Emoji"/>
        </w:rPr>
        <w:t>. During this duration your employment may be terminated at any time without notice or payment in lieu of notice. During probation, your performance shall be evaluated on regular basis; During the probation period, your probation maybe converted to confirmed employment at any time, upon successfully demonstrating your ability to meet the tasks, in this case you shall be extended additional letter of confirmation of employment; In the event your performance is not aligned as per expectations, the probation period may be either extended or terminated as per the decision of your reporting officer</w:t>
      </w:r>
      <w:r w:rsidR="00B7149B" w:rsidRPr="008C7C5F">
        <w:rPr>
          <w:rFonts w:ascii="Segoe UI Emoji" w:hAnsi="Segoe UI Emoji"/>
        </w:rPr>
        <w:t>;</w:t>
      </w:r>
    </w:p>
    <w:p w14:paraId="58CF1370" w14:textId="77777777" w:rsidR="00B7149B" w:rsidRPr="008C7C5F" w:rsidRDefault="00B7149B" w:rsidP="00B7149B">
      <w:pPr>
        <w:rPr>
          <w:rFonts w:ascii="Segoe UI Emoji" w:hAnsi="Segoe UI Emoji"/>
        </w:rPr>
      </w:pPr>
    </w:p>
    <w:p w14:paraId="1CF29535" w14:textId="65DF8C10"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your</w:t>
      </w:r>
      <w:proofErr w:type="gramEnd"/>
      <w:r w:rsidRPr="008C7C5F">
        <w:rPr>
          <w:rFonts w:ascii="Segoe UI Emoji" w:hAnsi="Segoe UI Emoji"/>
        </w:rPr>
        <w:t xml:space="preserve"> gross monthly salary, during the probationary period of your emp</w:t>
      </w:r>
      <w:r w:rsidR="002B6125">
        <w:rPr>
          <w:rFonts w:ascii="Segoe UI Emoji" w:hAnsi="Segoe UI Emoji"/>
        </w:rPr>
        <w:t>loyment is equivalent to KES 50,000 [KENYA SHILLINGS FIFTY</w:t>
      </w:r>
      <w:bookmarkStart w:id="0" w:name="_GoBack"/>
      <w:bookmarkEnd w:id="0"/>
      <w:r w:rsidRPr="008C7C5F">
        <w:rPr>
          <w:rFonts w:ascii="Segoe UI Emoji" w:hAnsi="Segoe UI Emoji"/>
        </w:rPr>
        <w:t xml:space="preserve"> THOUSAND ONLY] per month payable, subject to statutory deductions.</w:t>
      </w:r>
    </w:p>
    <w:p w14:paraId="2152D46B" w14:textId="77777777" w:rsidR="001C514B" w:rsidRPr="008C7C5F" w:rsidRDefault="001C514B" w:rsidP="001C514B">
      <w:pPr>
        <w:pStyle w:val="ListParagraph"/>
        <w:rPr>
          <w:rFonts w:ascii="Segoe UI Emoji" w:hAnsi="Segoe UI Emoji"/>
        </w:rPr>
      </w:pPr>
    </w:p>
    <w:p w14:paraId="01ABCF43" w14:textId="77777777" w:rsidR="001C514B" w:rsidRPr="008C7C5F" w:rsidRDefault="001C514B" w:rsidP="001C514B">
      <w:pPr>
        <w:pStyle w:val="ListParagraph"/>
        <w:rPr>
          <w:rFonts w:ascii="Segoe UI Emoji" w:hAnsi="Segoe UI Emoji"/>
        </w:rPr>
      </w:pPr>
    </w:p>
    <w:p w14:paraId="373AEE45"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lastRenderedPageBreak/>
        <w:t>upon</w:t>
      </w:r>
      <w:proofErr w:type="gramEnd"/>
      <w:r w:rsidRPr="008C7C5F">
        <w:rPr>
          <w:rFonts w:ascii="Segoe UI Emoji" w:hAnsi="Segoe UI Emoji"/>
        </w:rPr>
        <w:t xml:space="preserve"> confirmation of your employment after probation period, your salary shall be revised in accordance with the appraisal held at that time. </w:t>
      </w:r>
    </w:p>
    <w:p w14:paraId="6AD397FF" w14:textId="77777777" w:rsidR="001C514B" w:rsidRPr="008C7C5F" w:rsidRDefault="001C514B" w:rsidP="001C514B">
      <w:pPr>
        <w:pStyle w:val="ListParagraph"/>
        <w:rPr>
          <w:rFonts w:ascii="Segoe UI Emoji" w:hAnsi="Segoe UI Emoji"/>
        </w:rPr>
      </w:pPr>
    </w:p>
    <w:p w14:paraId="527AF4B1" w14:textId="465C927D" w:rsidR="001C514B" w:rsidRPr="008C7C5F" w:rsidRDefault="001C514B" w:rsidP="001C514B">
      <w:pPr>
        <w:pStyle w:val="ListParagraph"/>
        <w:numPr>
          <w:ilvl w:val="0"/>
          <w:numId w:val="1"/>
        </w:numPr>
        <w:rPr>
          <w:rFonts w:ascii="Segoe UI Emoji" w:hAnsi="Segoe UI Emoji"/>
        </w:rPr>
      </w:pPr>
      <w:r w:rsidRPr="008C7C5F">
        <w:rPr>
          <w:rFonts w:ascii="Segoe UI Emoji" w:hAnsi="Segoe UI Emoji"/>
        </w:rPr>
        <w:t>your hours of employment are from 8:30 am to 5:30 pm, Monday through Friday, with 60 minutes off for lunch and 15 minute coffee-breaks (one to be taken in the morning and the other in the afternoon) and from 8:30 am to 1:30 pm on Saturdays, with one 15 minute coffee-breaks (to be taken in the morning)</w:t>
      </w:r>
    </w:p>
    <w:p w14:paraId="520A093C" w14:textId="77777777" w:rsidR="001C514B" w:rsidRPr="008C7C5F" w:rsidRDefault="001C514B" w:rsidP="001C514B">
      <w:pPr>
        <w:rPr>
          <w:rFonts w:ascii="Segoe UI Emoji" w:hAnsi="Segoe UI Emoji"/>
        </w:rPr>
      </w:pPr>
    </w:p>
    <w:p w14:paraId="661121F4"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you</w:t>
      </w:r>
      <w:proofErr w:type="gramEnd"/>
      <w:r w:rsidRPr="008C7C5F">
        <w:rPr>
          <w:rFonts w:ascii="Segoe UI Emoji" w:hAnsi="Segoe UI Emoji"/>
        </w:rPr>
        <w:t xml:space="preserve"> will be entitled for 21 days of earned leaves @ 1.75 days each calendar working month. You need to apply Seven [7] days in advance to avail leaves. You will not be entitled for earned leaves during the probation period. Leaves cannot be </w:t>
      </w:r>
      <w:r w:rsidRPr="008C7C5F">
        <w:rPr>
          <w:rFonts w:ascii="Segoe UI Emoji" w:hAnsi="Segoe UI Emoji"/>
          <w:lang w:val="en-GB"/>
        </w:rPr>
        <w:t>encashed</w:t>
      </w:r>
      <w:r w:rsidRPr="008C7C5F">
        <w:rPr>
          <w:rFonts w:ascii="Segoe UI Emoji" w:hAnsi="Segoe UI Emoji"/>
        </w:rPr>
        <w:t xml:space="preserve"> or carried forward to next calendar year. </w:t>
      </w:r>
    </w:p>
    <w:p w14:paraId="3A5081B5" w14:textId="77777777" w:rsidR="001C514B" w:rsidRPr="008C7C5F" w:rsidRDefault="001C514B" w:rsidP="001C514B">
      <w:pPr>
        <w:pStyle w:val="ListParagraph"/>
        <w:rPr>
          <w:rFonts w:ascii="Segoe UI Emoji" w:hAnsi="Segoe UI Emoji"/>
        </w:rPr>
      </w:pPr>
    </w:p>
    <w:p w14:paraId="3D8CBE18" w14:textId="77777777" w:rsidR="001C514B" w:rsidRPr="008C7C5F" w:rsidRDefault="001C514B" w:rsidP="001C514B">
      <w:pPr>
        <w:pStyle w:val="ListParagraph"/>
        <w:numPr>
          <w:ilvl w:val="0"/>
          <w:numId w:val="1"/>
        </w:numPr>
        <w:rPr>
          <w:rFonts w:ascii="Segoe UI Emoji" w:hAnsi="Segoe UI Emoji"/>
        </w:rPr>
      </w:pPr>
      <w:r w:rsidRPr="008C7C5F">
        <w:rPr>
          <w:rFonts w:ascii="Segoe UI Emoji" w:hAnsi="Segoe UI Emoji"/>
        </w:rPr>
        <w:t>you are not entitled to accumulate your time for lunches or coffee-breaks and these must all be scheduled subject to reasonable control over timing by the firm;</w:t>
      </w:r>
    </w:p>
    <w:p w14:paraId="5B65612E" w14:textId="77777777" w:rsidR="001C514B" w:rsidRPr="008C7C5F" w:rsidRDefault="001C514B" w:rsidP="001C514B">
      <w:pPr>
        <w:rPr>
          <w:rFonts w:ascii="Segoe UI Emoji" w:hAnsi="Segoe UI Emoji"/>
        </w:rPr>
      </w:pPr>
    </w:p>
    <w:p w14:paraId="5B4DFFF8"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all</w:t>
      </w:r>
      <w:proofErr w:type="gramEnd"/>
      <w:r w:rsidRPr="008C7C5F">
        <w:rPr>
          <w:rFonts w:ascii="Segoe UI Emoji" w:hAnsi="Segoe UI Emoji"/>
        </w:rPr>
        <w:t xml:space="preserve"> overtime must be expressly requested and authorized in advance by the management; otherwise, it is worked at your own risk. The overtime shall be paid as per the prevailing rates / rules;</w:t>
      </w:r>
    </w:p>
    <w:p w14:paraId="5A61BA43" w14:textId="77777777" w:rsidR="001C514B" w:rsidRPr="008C7C5F" w:rsidRDefault="001C514B" w:rsidP="001C514B">
      <w:pPr>
        <w:rPr>
          <w:rFonts w:ascii="Segoe UI Emoji" w:hAnsi="Segoe UI Emoji"/>
        </w:rPr>
      </w:pPr>
    </w:p>
    <w:p w14:paraId="72338F21" w14:textId="77777777" w:rsidR="001C514B" w:rsidRPr="008C7C5F" w:rsidRDefault="001C514B" w:rsidP="001C514B">
      <w:pPr>
        <w:pStyle w:val="ListParagraph"/>
        <w:numPr>
          <w:ilvl w:val="0"/>
          <w:numId w:val="1"/>
        </w:numPr>
        <w:rPr>
          <w:rFonts w:ascii="Segoe UI Emoji" w:hAnsi="Segoe UI Emoji"/>
        </w:rPr>
      </w:pPr>
      <w:r w:rsidRPr="008C7C5F">
        <w:rPr>
          <w:rFonts w:ascii="Segoe UI Emoji" w:hAnsi="Segoe UI Emoji"/>
        </w:rPr>
        <w:t>your employment duties are mentioned in SCHEDULE-A; however, this list is not to be taken as fixed or exhaustive and you will be expected to perform any reasonable employment task given by your reporting officer;</w:t>
      </w:r>
    </w:p>
    <w:p w14:paraId="3F06C951" w14:textId="77777777" w:rsidR="001C514B" w:rsidRPr="008C7C5F" w:rsidRDefault="001C514B" w:rsidP="001C514B">
      <w:pPr>
        <w:ind w:firstLine="45"/>
        <w:rPr>
          <w:rFonts w:ascii="Segoe UI Emoji" w:hAnsi="Segoe UI Emoji"/>
        </w:rPr>
      </w:pPr>
    </w:p>
    <w:p w14:paraId="02660AA9"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you</w:t>
      </w:r>
      <w:proofErr w:type="gramEnd"/>
      <w:r w:rsidRPr="008C7C5F">
        <w:rPr>
          <w:rFonts w:ascii="Segoe UI Emoji" w:hAnsi="Segoe UI Emoji"/>
        </w:rPr>
        <w:t xml:space="preserve"> will not disclose any confidential information learned during your employment about the business of the firm or about its clients or about the business dealings of your superiors to anybody outside the firm both during and after your term of employment.</w:t>
      </w:r>
    </w:p>
    <w:p w14:paraId="4B22DC05" w14:textId="398A7EB4" w:rsidR="001C514B" w:rsidRPr="008C7C5F" w:rsidRDefault="001C514B" w:rsidP="001C514B">
      <w:pPr>
        <w:rPr>
          <w:rFonts w:ascii="Segoe UI Emoji" w:hAnsi="Segoe UI Emoji"/>
        </w:rPr>
      </w:pPr>
    </w:p>
    <w:p w14:paraId="135F94A5" w14:textId="77777777" w:rsidR="001C514B" w:rsidRPr="008C7C5F" w:rsidRDefault="001C514B" w:rsidP="001C514B">
      <w:pPr>
        <w:pStyle w:val="ListParagraph"/>
        <w:numPr>
          <w:ilvl w:val="0"/>
          <w:numId w:val="1"/>
        </w:numPr>
        <w:rPr>
          <w:rFonts w:ascii="Segoe UI Emoji" w:hAnsi="Segoe UI Emoji"/>
        </w:rPr>
      </w:pPr>
      <w:r w:rsidRPr="008C7C5F">
        <w:rPr>
          <w:rFonts w:ascii="Segoe UI Emoji" w:hAnsi="Segoe UI Emoji"/>
        </w:rPr>
        <w:t xml:space="preserve">this letter contains the entire agreement and understanding between you and the Company and supersedes any prior or contemporaneous agreements, understandings, communications, offers, representations, warranties, or commitments by or on behalf of </w:t>
      </w:r>
      <w:r w:rsidRPr="008C7C5F">
        <w:rPr>
          <w:rFonts w:ascii="Segoe UI Emoji" w:hAnsi="Segoe UI Emoji"/>
        </w:rPr>
        <w:lastRenderedPageBreak/>
        <w:t>the Company (oral or written). The terms of your employment may be amended in the future in form of additional agreement between you and your reporting officer;</w:t>
      </w:r>
    </w:p>
    <w:p w14:paraId="54D635D6" w14:textId="77777777" w:rsidR="001C514B" w:rsidRPr="008C7C5F" w:rsidRDefault="001C514B" w:rsidP="001C514B">
      <w:pPr>
        <w:pStyle w:val="ListParagraph"/>
        <w:rPr>
          <w:rFonts w:ascii="Segoe UI Emoji" w:hAnsi="Segoe UI Emoji"/>
        </w:rPr>
      </w:pPr>
    </w:p>
    <w:p w14:paraId="38DC3FEA" w14:textId="77777777" w:rsidR="001C514B" w:rsidRPr="008C7C5F" w:rsidRDefault="001C514B" w:rsidP="001C514B">
      <w:pPr>
        <w:pStyle w:val="ListParagraph"/>
        <w:rPr>
          <w:rFonts w:ascii="Segoe UI Emoji" w:hAnsi="Segoe UI Emoji"/>
        </w:rPr>
      </w:pPr>
    </w:p>
    <w:p w14:paraId="748CC06F"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upon</w:t>
      </w:r>
      <w:proofErr w:type="gramEnd"/>
      <w:r w:rsidRPr="008C7C5F">
        <w:rPr>
          <w:rFonts w:ascii="Segoe UI Emoji" w:hAnsi="Segoe UI Emoji"/>
        </w:rPr>
        <w:t xml:space="preserve"> confirmation of your employment you will be offered a commission on the sales completed by you; subjected to a flat commission percentage as agreed between you and your reporting officer, in the employment confirmation agreement signed separately. The commissions will be due upon payments made by the client in all terms. The commission (if applicable and if due) shall be paid with the salary in the month when the payment is received and shall be subjected to standard deductions;</w:t>
      </w:r>
    </w:p>
    <w:p w14:paraId="56BF46A7" w14:textId="77777777" w:rsidR="001C514B" w:rsidRPr="008C7C5F" w:rsidRDefault="001C514B" w:rsidP="001C514B">
      <w:pPr>
        <w:rPr>
          <w:rFonts w:ascii="Segoe UI Emoji" w:hAnsi="Segoe UI Emoji"/>
        </w:rPr>
      </w:pPr>
    </w:p>
    <w:p w14:paraId="030656E7" w14:textId="77777777" w:rsidR="001C514B" w:rsidRPr="008C7C5F" w:rsidRDefault="001C514B" w:rsidP="001C514B">
      <w:pPr>
        <w:pStyle w:val="ListParagraph"/>
        <w:numPr>
          <w:ilvl w:val="0"/>
          <w:numId w:val="1"/>
        </w:numPr>
        <w:rPr>
          <w:rFonts w:ascii="Segoe UI Emoji" w:hAnsi="Segoe UI Emoji"/>
        </w:rPr>
      </w:pPr>
      <w:proofErr w:type="gramStart"/>
      <w:r w:rsidRPr="008C7C5F">
        <w:rPr>
          <w:rFonts w:ascii="Segoe UI Emoji" w:hAnsi="Segoe UI Emoji"/>
        </w:rPr>
        <w:t>in</w:t>
      </w:r>
      <w:proofErr w:type="gramEnd"/>
      <w:r w:rsidRPr="008C7C5F">
        <w:rPr>
          <w:rFonts w:ascii="Segoe UI Emoji" w:hAnsi="Segoe UI Emoji"/>
        </w:rPr>
        <w:t xml:space="preserve"> the event a dispute does arise, this letter, including the validity, interpretation, construction and performance of this letter, shall be governed by and construed in accordance with the substantive laws of the REPUBLIC OF KENYA, (Nairobi Law Courts). Jurisdiction for resolution of any disputes shall be solely in REPUBLIC OF KENYA, (Nairobi Law Courts).</w:t>
      </w:r>
    </w:p>
    <w:p w14:paraId="2540946A" w14:textId="77777777" w:rsidR="001C514B" w:rsidRPr="008C7C5F" w:rsidRDefault="001C514B" w:rsidP="001C514B">
      <w:pPr>
        <w:rPr>
          <w:rFonts w:ascii="Segoe UI Emoji" w:hAnsi="Segoe UI Emoji"/>
        </w:rPr>
      </w:pPr>
    </w:p>
    <w:p w14:paraId="4DA7C697" w14:textId="5EC66144" w:rsidR="00B7149B" w:rsidRPr="008C7C5F" w:rsidRDefault="00B7149B" w:rsidP="00B7149B">
      <w:pPr>
        <w:rPr>
          <w:rFonts w:ascii="Segoe UI Emoji" w:hAnsi="Segoe UI Emoji"/>
        </w:rPr>
      </w:pPr>
      <w:r w:rsidRPr="008C7C5F">
        <w:rPr>
          <w:rFonts w:ascii="Segoe UI Emoji" w:hAnsi="Segoe UI Emoji"/>
        </w:rPr>
        <w:t>This offer of employment is valid until the close of business on</w:t>
      </w:r>
      <w:r w:rsidR="000011A3" w:rsidRPr="008C7C5F">
        <w:rPr>
          <w:rFonts w:ascii="Segoe UI Emoji" w:hAnsi="Segoe UI Emoji"/>
        </w:rPr>
        <w:t xml:space="preserve"> </w:t>
      </w:r>
      <w:r w:rsidR="00DD4FF6">
        <w:rPr>
          <w:rFonts w:ascii="Segoe UI Emoji" w:hAnsi="Segoe UI Emoji"/>
        </w:rPr>
        <w:t>1</w:t>
      </w:r>
      <w:r w:rsidR="00DD4FF6" w:rsidRPr="00DD4FF6">
        <w:rPr>
          <w:rFonts w:ascii="Segoe UI Emoji" w:hAnsi="Segoe UI Emoji"/>
          <w:vertAlign w:val="superscript"/>
        </w:rPr>
        <w:t>ST</w:t>
      </w:r>
      <w:r w:rsidR="00DD4FF6">
        <w:rPr>
          <w:rFonts w:ascii="Segoe UI Emoji" w:hAnsi="Segoe UI Emoji"/>
        </w:rPr>
        <w:t xml:space="preserve"> JULY</w:t>
      </w:r>
      <w:r w:rsidR="001C514B" w:rsidRPr="008C7C5F">
        <w:rPr>
          <w:rFonts w:ascii="Segoe UI Emoji" w:hAnsi="Segoe UI Emoji"/>
        </w:rPr>
        <w:t xml:space="preserve"> 2018</w:t>
      </w:r>
      <w:r w:rsidRPr="008C7C5F">
        <w:rPr>
          <w:rFonts w:ascii="Segoe UI Emoji" w:hAnsi="Segoe UI Emoji"/>
        </w:rPr>
        <w:t xml:space="preserve">. Please let us know of your decision to join </w:t>
      </w:r>
      <w:r w:rsidR="00A868D5" w:rsidRPr="008C7C5F">
        <w:rPr>
          <w:rFonts w:ascii="Segoe UI Emoji" w:hAnsi="Segoe UI Emoji"/>
        </w:rPr>
        <w:t>WISE &amp; AGILE SOLUTIONS LIMITED</w:t>
      </w:r>
      <w:r w:rsidRPr="008C7C5F">
        <w:rPr>
          <w:rFonts w:ascii="Segoe UI Emoji" w:hAnsi="Segoe UI Emoji"/>
        </w:rPr>
        <w:t xml:space="preserve"> by signing a copy of this offer letter and returning it to us not later than </w:t>
      </w:r>
      <w:r w:rsidR="00C03EEC" w:rsidRPr="008C7C5F">
        <w:rPr>
          <w:rFonts w:ascii="Segoe UI Emoji" w:hAnsi="Segoe UI Emoji"/>
        </w:rPr>
        <w:t>advised date</w:t>
      </w:r>
      <w:r w:rsidRPr="008C7C5F">
        <w:rPr>
          <w:rFonts w:ascii="Segoe UI Emoji" w:hAnsi="Segoe UI Emoji"/>
        </w:rPr>
        <w:t xml:space="preserve">. Your offer is contingent upon your (1) </w:t>
      </w:r>
      <w:r w:rsidR="00A868D5" w:rsidRPr="008C7C5F">
        <w:rPr>
          <w:rFonts w:ascii="Segoe UI Emoji" w:hAnsi="Segoe UI Emoji"/>
        </w:rPr>
        <w:t>signing this offer letter</w:t>
      </w:r>
      <w:r w:rsidRPr="008C7C5F">
        <w:rPr>
          <w:rFonts w:ascii="Segoe UI Emoji" w:hAnsi="Segoe UI Emoji"/>
        </w:rPr>
        <w:t>; (2) signing of the Company's Confidentiality Agreement; and (3) providing proof of your eligibility to work. You hereby represent to the Company that you are under no obligation or agreement that would prevent you from becoming an employee of the Company or adversely impact your ability to perform the expected services.</w:t>
      </w:r>
    </w:p>
    <w:p w14:paraId="7028A772" w14:textId="77777777" w:rsidR="008C7C5F" w:rsidRPr="008C7C5F" w:rsidRDefault="008C7C5F" w:rsidP="008C7C5F">
      <w:pPr>
        <w:rPr>
          <w:rFonts w:ascii="Segoe UI Emoji" w:hAnsi="Segoe UI Emoji"/>
          <w:b/>
          <w:u w:val="single"/>
        </w:rPr>
      </w:pPr>
      <w:r w:rsidRPr="008C7C5F">
        <w:rPr>
          <w:rFonts w:ascii="Segoe UI Emoji" w:hAnsi="Segoe UI Emoji"/>
          <w:b/>
          <w:u w:val="single"/>
        </w:rPr>
        <w:t>TERMINATION OF EMPLOYMENT</w:t>
      </w:r>
    </w:p>
    <w:p w14:paraId="62ACACFC" w14:textId="77777777" w:rsidR="008C7C5F" w:rsidRPr="008C7C5F" w:rsidRDefault="008C7C5F" w:rsidP="008C7C5F">
      <w:pPr>
        <w:rPr>
          <w:rFonts w:ascii="Segoe UI Emoji" w:hAnsi="Segoe UI Emoji"/>
          <w:b/>
          <w:u w:val="single"/>
        </w:rPr>
      </w:pPr>
      <w:r w:rsidRPr="008C7C5F">
        <w:rPr>
          <w:rFonts w:ascii="Segoe UI Emoji" w:hAnsi="Segoe UI Emoji"/>
          <w:b/>
          <w:u w:val="single"/>
        </w:rPr>
        <w:t>Termination without notice will apply if:</w:t>
      </w:r>
    </w:p>
    <w:p w14:paraId="15752108" w14:textId="77777777" w:rsidR="008C7C5F" w:rsidRPr="008C7C5F" w:rsidRDefault="008C7C5F" w:rsidP="008C7C5F">
      <w:pPr>
        <w:pStyle w:val="ListParagraph"/>
        <w:numPr>
          <w:ilvl w:val="0"/>
          <w:numId w:val="9"/>
        </w:numPr>
        <w:rPr>
          <w:rFonts w:ascii="Segoe UI Emoji" w:hAnsi="Segoe UI Emoji"/>
        </w:rPr>
      </w:pPr>
      <w:r w:rsidRPr="008C7C5F">
        <w:rPr>
          <w:rFonts w:ascii="Segoe UI Emoji" w:hAnsi="Segoe UI Emoji"/>
        </w:rPr>
        <w:t>You commit any serious breach or continue (after a written warning is issued) committing any serious breach under this contract; or you are guilty of conduct tending to bring yourself or Wise &amp; Agile Solution into dispute; or without leave or proper excuse, you absent yourself from work; or you willfully neglect to perform any work which is your duty to perform, or if you carelessly or improperly perform any work which it is your duty to perform.</w:t>
      </w:r>
    </w:p>
    <w:p w14:paraId="4980EF72" w14:textId="77777777" w:rsidR="008C7C5F" w:rsidRPr="008C7C5F" w:rsidRDefault="008C7C5F" w:rsidP="008C7C5F">
      <w:pPr>
        <w:pStyle w:val="ListParagraph"/>
        <w:numPr>
          <w:ilvl w:val="0"/>
          <w:numId w:val="9"/>
        </w:numPr>
        <w:rPr>
          <w:rFonts w:ascii="Segoe UI Emoji" w:hAnsi="Segoe UI Emoji"/>
        </w:rPr>
      </w:pPr>
      <w:r w:rsidRPr="008C7C5F">
        <w:rPr>
          <w:rFonts w:ascii="Segoe UI Emoji" w:hAnsi="Segoe UI Emoji"/>
        </w:rPr>
        <w:lastRenderedPageBreak/>
        <w:t>You knowingly fail or refuse to obey a lawful  and proper command, which was within the scope of your duty to obey</w:t>
      </w:r>
    </w:p>
    <w:p w14:paraId="726EC373" w14:textId="77777777" w:rsidR="008C7C5F" w:rsidRPr="008C7C5F" w:rsidRDefault="008C7C5F" w:rsidP="008C7C5F">
      <w:pPr>
        <w:pStyle w:val="ListParagraph"/>
        <w:numPr>
          <w:ilvl w:val="0"/>
          <w:numId w:val="9"/>
        </w:numPr>
        <w:rPr>
          <w:rFonts w:ascii="Segoe UI Emoji" w:hAnsi="Segoe UI Emoji"/>
          <w:b/>
          <w:u w:val="single"/>
        </w:rPr>
      </w:pPr>
      <w:r w:rsidRPr="008C7C5F">
        <w:rPr>
          <w:rFonts w:ascii="Segoe UI Emoji" w:hAnsi="Segoe UI Emoji"/>
        </w:rPr>
        <w:t xml:space="preserve">Your conviction of a criminal offence by a court </w:t>
      </w:r>
    </w:p>
    <w:p w14:paraId="1E4D0738" w14:textId="77777777" w:rsidR="008C7C5F" w:rsidRPr="008C7C5F" w:rsidRDefault="008C7C5F" w:rsidP="008C7C5F">
      <w:pPr>
        <w:pStyle w:val="ListParagraph"/>
        <w:rPr>
          <w:rFonts w:ascii="Segoe UI Emoji" w:hAnsi="Segoe UI Emoji"/>
        </w:rPr>
      </w:pPr>
    </w:p>
    <w:p w14:paraId="0C1AAD50" w14:textId="77777777" w:rsidR="008C7C5F" w:rsidRPr="008C7C5F" w:rsidRDefault="008C7C5F" w:rsidP="008C7C5F">
      <w:pPr>
        <w:pStyle w:val="ListParagraph"/>
        <w:rPr>
          <w:rFonts w:ascii="Segoe UI Emoji" w:hAnsi="Segoe UI Emoji"/>
          <w:b/>
          <w:u w:val="single"/>
        </w:rPr>
      </w:pPr>
      <w:r w:rsidRPr="008C7C5F">
        <w:rPr>
          <w:rFonts w:ascii="Segoe UI Emoji" w:hAnsi="Segoe UI Emoji"/>
          <w:b/>
          <w:u w:val="single"/>
        </w:rPr>
        <w:t>Termination with notice</w:t>
      </w:r>
    </w:p>
    <w:p w14:paraId="767791DA" w14:textId="77777777" w:rsidR="008C7C5F" w:rsidRPr="008C7C5F" w:rsidRDefault="008C7C5F" w:rsidP="008C7C5F">
      <w:pPr>
        <w:pStyle w:val="ListParagraph"/>
        <w:numPr>
          <w:ilvl w:val="0"/>
          <w:numId w:val="10"/>
        </w:numPr>
        <w:rPr>
          <w:rFonts w:ascii="Segoe UI Emoji" w:hAnsi="Segoe UI Emoji"/>
        </w:rPr>
      </w:pPr>
      <w:r w:rsidRPr="008C7C5F">
        <w:rPr>
          <w:rFonts w:ascii="Segoe UI Emoji" w:hAnsi="Segoe UI Emoji"/>
        </w:rPr>
        <w:t>The company shall be entitled to terminate this agreement by giving you one month’s notice in writing or to pay one month’s salary lieu of such notice. This is without prejudice to the company’s right to terminate the employment summarily to a lawful cause.</w:t>
      </w:r>
    </w:p>
    <w:p w14:paraId="64235673" w14:textId="77777777" w:rsidR="008C7C5F" w:rsidRPr="008C7C5F" w:rsidRDefault="008C7C5F" w:rsidP="008C7C5F">
      <w:pPr>
        <w:pStyle w:val="ListParagraph"/>
        <w:numPr>
          <w:ilvl w:val="0"/>
          <w:numId w:val="10"/>
        </w:numPr>
        <w:rPr>
          <w:rFonts w:ascii="Segoe UI Emoji" w:hAnsi="Segoe UI Emoji"/>
        </w:rPr>
      </w:pPr>
      <w:r w:rsidRPr="008C7C5F">
        <w:rPr>
          <w:rFonts w:ascii="Segoe UI Emoji" w:hAnsi="Segoe UI Emoji"/>
        </w:rPr>
        <w:t>If during your period of service you should wish to leave the company, you must give the company one month’s notice in writing of your intention or forfeit your salary for the period by which your notice falls short of one month’s period.</w:t>
      </w:r>
    </w:p>
    <w:p w14:paraId="442AFF53" w14:textId="77777777" w:rsidR="008C7C5F" w:rsidRPr="008C7C5F" w:rsidRDefault="008C7C5F" w:rsidP="00B7149B">
      <w:pPr>
        <w:rPr>
          <w:rFonts w:ascii="Segoe UI Emoji" w:hAnsi="Segoe UI Emoji"/>
        </w:rPr>
      </w:pPr>
    </w:p>
    <w:p w14:paraId="4A0C91FA" w14:textId="77777777" w:rsidR="00B7149B" w:rsidRPr="008C7C5F" w:rsidRDefault="00B7149B" w:rsidP="00B7149B">
      <w:pPr>
        <w:rPr>
          <w:rFonts w:ascii="Segoe UI Emoji" w:hAnsi="Segoe UI Emoji"/>
        </w:rPr>
      </w:pPr>
      <w:r w:rsidRPr="008C7C5F">
        <w:rPr>
          <w:rFonts w:ascii="Segoe UI Emoji" w:hAnsi="Segoe UI Emoji"/>
        </w:rPr>
        <w:t xml:space="preserve">If there is anything with which you do not agree, please feel free to discuss it with the </w:t>
      </w:r>
      <w:r w:rsidR="00A868D5" w:rsidRPr="008C7C5F">
        <w:rPr>
          <w:rFonts w:ascii="Segoe UI Emoji" w:hAnsi="Segoe UI Emoji"/>
        </w:rPr>
        <w:t>undersigned</w:t>
      </w:r>
      <w:r w:rsidRPr="008C7C5F">
        <w:rPr>
          <w:rFonts w:ascii="Segoe UI Emoji" w:hAnsi="Segoe UI Emoji"/>
        </w:rPr>
        <w:t>.</w:t>
      </w:r>
    </w:p>
    <w:p w14:paraId="0C3E24D5" w14:textId="77777777" w:rsidR="00B7149B" w:rsidRPr="008C7C5F" w:rsidRDefault="00B7149B" w:rsidP="00B7149B">
      <w:pPr>
        <w:rPr>
          <w:rFonts w:ascii="Segoe UI Emoji" w:hAnsi="Segoe UI Emoji"/>
        </w:rPr>
      </w:pPr>
      <w:r w:rsidRPr="008C7C5F">
        <w:rPr>
          <w:rFonts w:ascii="Segoe UI Emoji" w:hAnsi="Segoe UI Emoji"/>
        </w:rPr>
        <w:t xml:space="preserve">We are very pleased to offer you the position and are sure that you will make a superb addition to our firm. Once again, welcome to </w:t>
      </w:r>
      <w:r w:rsidR="00726F7C" w:rsidRPr="008C7C5F">
        <w:rPr>
          <w:rFonts w:ascii="Segoe UI Emoji" w:hAnsi="Segoe UI Emoji"/>
        </w:rPr>
        <w:t>WIZAG</w:t>
      </w:r>
      <w:r w:rsidRPr="008C7C5F">
        <w:rPr>
          <w:rFonts w:ascii="Segoe UI Emoji" w:hAnsi="Segoe UI Emoji"/>
        </w:rPr>
        <w:t>!</w:t>
      </w:r>
    </w:p>
    <w:p w14:paraId="4717AECF" w14:textId="77777777" w:rsidR="00B7149B" w:rsidRPr="008C7C5F" w:rsidRDefault="00B7149B" w:rsidP="00B7149B">
      <w:pPr>
        <w:rPr>
          <w:rFonts w:ascii="Segoe UI Emoji" w:hAnsi="Segoe UI Emoji"/>
        </w:rPr>
      </w:pPr>
      <w:r w:rsidRPr="008C7C5F">
        <w:rPr>
          <w:rFonts w:ascii="Segoe UI Emoji" w:hAnsi="Segoe UI Emoji"/>
        </w:rPr>
        <w:t>Sincerely,</w:t>
      </w:r>
    </w:p>
    <w:p w14:paraId="729A1436" w14:textId="77777777" w:rsidR="00B7149B" w:rsidRPr="008C7C5F" w:rsidRDefault="00B7149B" w:rsidP="00B7149B">
      <w:pPr>
        <w:rPr>
          <w:rFonts w:ascii="Segoe UI Emoji" w:hAnsi="Segoe UI Emoji"/>
        </w:rPr>
      </w:pPr>
      <w:r w:rsidRPr="008C7C5F">
        <w:rPr>
          <w:rFonts w:ascii="Segoe UI Emoji" w:hAnsi="Segoe UI Emoji"/>
        </w:rPr>
        <w:t xml:space="preserve"> </w:t>
      </w:r>
    </w:p>
    <w:p w14:paraId="1C0653BB" w14:textId="77777777" w:rsidR="00B7149B" w:rsidRPr="008C7C5F" w:rsidRDefault="00B50CC9" w:rsidP="00A868D5">
      <w:pPr>
        <w:spacing w:after="0"/>
        <w:rPr>
          <w:rFonts w:ascii="Segoe UI Emoji" w:hAnsi="Segoe UI Emoji"/>
          <w:i/>
        </w:rPr>
      </w:pPr>
      <w:r w:rsidRPr="008C7C5F">
        <w:rPr>
          <w:rFonts w:ascii="Segoe UI Emoji" w:hAnsi="Segoe UI Emoji"/>
        </w:rPr>
        <w:t>PARAMJEET SINGH BHAMBRA</w:t>
      </w:r>
      <w:r w:rsidR="00726F7C" w:rsidRPr="008C7C5F">
        <w:rPr>
          <w:rFonts w:ascii="Segoe UI Emoji" w:hAnsi="Segoe UI Emoji"/>
        </w:rPr>
        <w:t xml:space="preserve">, </w:t>
      </w:r>
      <w:r w:rsidRPr="008C7C5F">
        <w:rPr>
          <w:rFonts w:ascii="Segoe UI Emoji" w:hAnsi="Segoe UI Emoji"/>
          <w:i/>
        </w:rPr>
        <w:t>DIRECTOR</w:t>
      </w:r>
    </w:p>
    <w:p w14:paraId="39C6E701" w14:textId="77777777" w:rsidR="00726F7C" w:rsidRPr="008C7C5F" w:rsidRDefault="00726F7C" w:rsidP="00A868D5">
      <w:pPr>
        <w:spacing w:after="0"/>
        <w:rPr>
          <w:rFonts w:ascii="Segoe UI Emoji" w:hAnsi="Segoe UI Emoji"/>
          <w:b/>
        </w:rPr>
      </w:pPr>
      <w:r w:rsidRPr="008C7C5F">
        <w:rPr>
          <w:rFonts w:ascii="Segoe UI Emoji" w:hAnsi="Segoe UI Emoji"/>
          <w:b/>
        </w:rPr>
        <w:t>WISE &amp; AGILE SOLUTIONS LIMITED</w:t>
      </w:r>
    </w:p>
    <w:p w14:paraId="1E98E270" w14:textId="77777777" w:rsidR="00B7149B" w:rsidRPr="008C7C5F" w:rsidRDefault="00726F7C" w:rsidP="00A868D5">
      <w:pPr>
        <w:spacing w:after="0"/>
        <w:rPr>
          <w:rFonts w:ascii="Segoe UI Emoji" w:hAnsi="Segoe UI Emoji"/>
        </w:rPr>
      </w:pPr>
      <w:r w:rsidRPr="008C7C5F">
        <w:rPr>
          <w:rFonts w:ascii="Segoe UI Emoji" w:hAnsi="Segoe UI Emoji"/>
        </w:rPr>
        <w:t xml:space="preserve">(M) </w:t>
      </w:r>
      <w:r w:rsidR="00B50CC9" w:rsidRPr="008C7C5F">
        <w:rPr>
          <w:rFonts w:ascii="Segoe UI Emoji" w:hAnsi="Segoe UI Emoji"/>
        </w:rPr>
        <w:t>+254 728 956 308</w:t>
      </w:r>
      <w:r w:rsidRPr="008C7C5F">
        <w:rPr>
          <w:rFonts w:ascii="Segoe UI Emoji" w:hAnsi="Segoe UI Emoji"/>
        </w:rPr>
        <w:t xml:space="preserve">, (E) </w:t>
      </w:r>
      <w:r w:rsidR="00B50CC9" w:rsidRPr="008C7C5F">
        <w:rPr>
          <w:rFonts w:ascii="Segoe UI Emoji" w:hAnsi="Segoe UI Emoji"/>
        </w:rPr>
        <w:t>pj@wizag.biz</w:t>
      </w:r>
    </w:p>
    <w:p w14:paraId="6A33AAB1" w14:textId="77777777" w:rsidR="00B7149B" w:rsidRPr="008C7C5F" w:rsidRDefault="00B7149B" w:rsidP="00B7149B">
      <w:pPr>
        <w:rPr>
          <w:rFonts w:ascii="Segoe UI Emoji" w:hAnsi="Segoe UI Emoji"/>
        </w:rPr>
      </w:pPr>
    </w:p>
    <w:p w14:paraId="5B28377E" w14:textId="77777777" w:rsidR="00B7149B" w:rsidRPr="008C7C5F" w:rsidRDefault="00B7149B" w:rsidP="00726F7C">
      <w:pPr>
        <w:spacing w:after="0"/>
        <w:rPr>
          <w:rFonts w:ascii="Segoe UI Emoji" w:hAnsi="Segoe UI Emoji"/>
        </w:rPr>
      </w:pPr>
      <w:r w:rsidRPr="008C7C5F">
        <w:rPr>
          <w:rFonts w:ascii="Segoe UI Emoji" w:hAnsi="Segoe UI Emoji"/>
        </w:rPr>
        <w:t xml:space="preserve"> Employment on the terms set out in this letter is accepted.</w:t>
      </w:r>
      <w:r w:rsidRPr="008C7C5F">
        <w:rPr>
          <w:rFonts w:ascii="Segoe UI Emoji" w:hAnsi="Segoe UI Emoji"/>
        </w:rPr>
        <w:tab/>
      </w:r>
      <w:r w:rsidRPr="008C7C5F">
        <w:rPr>
          <w:rFonts w:ascii="Segoe UI Emoji" w:hAnsi="Segoe UI Emoji"/>
        </w:rPr>
        <w:tab/>
      </w:r>
      <w:r w:rsidRPr="008C7C5F">
        <w:rPr>
          <w:rFonts w:ascii="Segoe UI Emoji" w:hAnsi="Segoe UI Emoji"/>
        </w:rPr>
        <w:tab/>
      </w:r>
    </w:p>
    <w:tbl>
      <w:tblPr>
        <w:tblStyle w:val="TableGrid"/>
        <w:tblW w:w="0" w:type="auto"/>
        <w:tblLook w:val="04A0" w:firstRow="1" w:lastRow="0" w:firstColumn="1" w:lastColumn="0" w:noHBand="0" w:noVBand="1"/>
      </w:tblPr>
      <w:tblGrid>
        <w:gridCol w:w="9350"/>
      </w:tblGrid>
      <w:tr w:rsidR="00B50CC9" w:rsidRPr="008C7C5F" w14:paraId="7ACBD1FA" w14:textId="77777777" w:rsidTr="00B50CC9">
        <w:trPr>
          <w:trHeight w:val="757"/>
        </w:trPr>
        <w:tc>
          <w:tcPr>
            <w:tcW w:w="9576" w:type="dxa"/>
            <w:vAlign w:val="bottom"/>
          </w:tcPr>
          <w:p w14:paraId="30E5CBE5" w14:textId="77777777" w:rsidR="00B50CC9" w:rsidRPr="008C7C5F" w:rsidRDefault="00B50CC9" w:rsidP="00B50CC9">
            <w:pPr>
              <w:jc w:val="center"/>
              <w:rPr>
                <w:rFonts w:ascii="Segoe UI Emoji" w:hAnsi="Segoe UI Emoji"/>
                <w:b/>
                <w:color w:val="A6A6A6" w:themeColor="background1" w:themeShade="A6"/>
              </w:rPr>
            </w:pPr>
            <w:r w:rsidRPr="008C7C5F">
              <w:rPr>
                <w:rFonts w:ascii="Segoe UI Emoji" w:hAnsi="Segoe UI Emoji"/>
                <w:b/>
                <w:color w:val="808080" w:themeColor="background1" w:themeShade="80"/>
              </w:rPr>
              <w:t>PRINT FULL NAME</w:t>
            </w:r>
          </w:p>
        </w:tc>
      </w:tr>
      <w:tr w:rsidR="00B50CC9" w:rsidRPr="008C7C5F" w14:paraId="49646E54" w14:textId="77777777" w:rsidTr="00B50CC9">
        <w:trPr>
          <w:trHeight w:val="757"/>
        </w:trPr>
        <w:tc>
          <w:tcPr>
            <w:tcW w:w="9576" w:type="dxa"/>
            <w:vAlign w:val="bottom"/>
          </w:tcPr>
          <w:p w14:paraId="78435017" w14:textId="77777777" w:rsidR="00B50CC9" w:rsidRPr="008C7C5F" w:rsidRDefault="00B50CC9" w:rsidP="00B50CC9">
            <w:pPr>
              <w:jc w:val="center"/>
              <w:rPr>
                <w:rFonts w:ascii="Segoe UI Emoji" w:hAnsi="Segoe UI Emoji"/>
                <w:b/>
                <w:color w:val="808080" w:themeColor="background1" w:themeShade="80"/>
              </w:rPr>
            </w:pPr>
            <w:r w:rsidRPr="008C7C5F">
              <w:rPr>
                <w:rFonts w:ascii="Segoe UI Emoji" w:hAnsi="Segoe UI Emoji"/>
                <w:b/>
                <w:color w:val="808080" w:themeColor="background1" w:themeShade="80"/>
              </w:rPr>
              <w:t>NATIONAL ID / PASSPORT</w:t>
            </w:r>
          </w:p>
        </w:tc>
      </w:tr>
      <w:tr w:rsidR="00B50CC9" w:rsidRPr="008C7C5F" w14:paraId="0F92D38C" w14:textId="77777777" w:rsidTr="00B50CC9">
        <w:trPr>
          <w:trHeight w:val="757"/>
        </w:trPr>
        <w:tc>
          <w:tcPr>
            <w:tcW w:w="9576" w:type="dxa"/>
            <w:vAlign w:val="bottom"/>
          </w:tcPr>
          <w:p w14:paraId="2CE95C9E" w14:textId="77777777" w:rsidR="00B50CC9" w:rsidRPr="008C7C5F" w:rsidRDefault="00B50CC9" w:rsidP="00B50CC9">
            <w:pPr>
              <w:jc w:val="center"/>
              <w:rPr>
                <w:rFonts w:ascii="Segoe UI Emoji" w:hAnsi="Segoe UI Emoji"/>
                <w:b/>
                <w:color w:val="808080" w:themeColor="background1" w:themeShade="80"/>
              </w:rPr>
            </w:pPr>
            <w:r w:rsidRPr="008C7C5F">
              <w:rPr>
                <w:rFonts w:ascii="Segoe UI Emoji" w:hAnsi="Segoe UI Emoji"/>
                <w:b/>
                <w:color w:val="808080" w:themeColor="background1" w:themeShade="80"/>
              </w:rPr>
              <w:t>PLACE</w:t>
            </w:r>
          </w:p>
        </w:tc>
      </w:tr>
    </w:tbl>
    <w:p w14:paraId="0ECA538A" w14:textId="77777777" w:rsidR="000F159D" w:rsidRPr="008C7C5F" w:rsidRDefault="00D1690A">
      <w:pPr>
        <w:rPr>
          <w:rFonts w:ascii="Segoe UI Emoji" w:hAnsi="Segoe UI Emoji"/>
        </w:rPr>
      </w:pPr>
      <w:r w:rsidRPr="008C7C5F">
        <w:rPr>
          <w:rFonts w:ascii="Segoe UI Emoji" w:hAnsi="Segoe UI Emoji"/>
        </w:rPr>
        <w:t xml:space="preserve">*Kindly attach clear copies of your National ID, Passport, </w:t>
      </w:r>
      <w:r w:rsidR="00242ACB" w:rsidRPr="008C7C5F">
        <w:rPr>
          <w:rFonts w:ascii="Segoe UI Emoji" w:hAnsi="Segoe UI Emoji"/>
        </w:rPr>
        <w:t>and Driver’s</w:t>
      </w:r>
      <w:r w:rsidRPr="008C7C5F">
        <w:rPr>
          <w:rFonts w:ascii="Segoe UI Emoji" w:hAnsi="Segoe UI Emoji"/>
        </w:rPr>
        <w:t xml:space="preserve"> License</w:t>
      </w:r>
    </w:p>
    <w:p w14:paraId="56421E05" w14:textId="77777777" w:rsidR="00A2374D" w:rsidRPr="008C7C5F" w:rsidRDefault="00B50CC9" w:rsidP="005B25C1">
      <w:pPr>
        <w:pStyle w:val="Heading1"/>
        <w:rPr>
          <w:rFonts w:ascii="Segoe UI Emoji" w:hAnsi="Segoe UI Emoji"/>
          <w:sz w:val="22"/>
        </w:rPr>
      </w:pPr>
      <w:r w:rsidRPr="008C7C5F">
        <w:rPr>
          <w:rFonts w:ascii="Segoe UI Emoji" w:hAnsi="Segoe UI Emoji"/>
          <w:sz w:val="22"/>
        </w:rPr>
        <w:lastRenderedPageBreak/>
        <w:t>SCHEDULE – A (JOB PROFILE)</w:t>
      </w:r>
    </w:p>
    <w:p w14:paraId="4186916A" w14:textId="77777777" w:rsidR="00B50CC9" w:rsidRPr="008C7C5F" w:rsidRDefault="00B50CC9">
      <w:pPr>
        <w:rPr>
          <w:rFonts w:ascii="Segoe UI Emoji" w:hAnsi="Segoe UI Emoji"/>
        </w:rPr>
      </w:pPr>
    </w:p>
    <w:p w14:paraId="60DB0F73"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Support the entire application lifecycle (concept, design, test, release and support)</w:t>
      </w:r>
    </w:p>
    <w:p w14:paraId="4EEC9DE6"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Produce fully functional mobile applications writing clean code</w:t>
      </w:r>
    </w:p>
    <w:p w14:paraId="667250BA"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Gather specific requirements and suggest solutions</w:t>
      </w:r>
    </w:p>
    <w:p w14:paraId="4A8FD70C"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Write unit and UI tests to identify malfunctions</w:t>
      </w:r>
    </w:p>
    <w:p w14:paraId="0B39BB48"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Troubleshoot and debug to optimize performance</w:t>
      </w:r>
    </w:p>
    <w:p w14:paraId="40D27D6B"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Design interfaces to improve user experience</w:t>
      </w:r>
    </w:p>
    <w:p w14:paraId="6622378D"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Liaise with Product development team to plan new features</w:t>
      </w:r>
    </w:p>
    <w:p w14:paraId="49BA1994"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Ensure new and legacy applications meet quality standards</w:t>
      </w:r>
    </w:p>
    <w:p w14:paraId="03741830"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Research and suggest new mobile products, applications and protocols</w:t>
      </w:r>
    </w:p>
    <w:p w14:paraId="17D09F9D" w14:textId="77777777" w:rsidR="001C514B" w:rsidRPr="008C7C5F" w:rsidRDefault="001C514B" w:rsidP="001C514B">
      <w:pPr>
        <w:numPr>
          <w:ilvl w:val="0"/>
          <w:numId w:val="8"/>
        </w:numPr>
        <w:spacing w:after="160" w:line="259" w:lineRule="auto"/>
        <w:rPr>
          <w:rFonts w:ascii="Segoe UI Emoji" w:hAnsi="Segoe UI Emoji"/>
        </w:rPr>
      </w:pPr>
      <w:r w:rsidRPr="008C7C5F">
        <w:rPr>
          <w:rFonts w:ascii="Segoe UI Emoji" w:hAnsi="Segoe UI Emoji"/>
        </w:rPr>
        <w:t>Stay up-to-date with new technology trends</w:t>
      </w:r>
    </w:p>
    <w:p w14:paraId="7E38B631" w14:textId="77777777" w:rsidR="00435E33" w:rsidRPr="008C7C5F" w:rsidRDefault="00435E33" w:rsidP="00435E33">
      <w:pPr>
        <w:ind w:left="360"/>
        <w:rPr>
          <w:rFonts w:ascii="Segoe UI Emoji" w:hAnsi="Segoe UI Emoji"/>
        </w:rPr>
      </w:pPr>
    </w:p>
    <w:p w14:paraId="60B2715B" w14:textId="77777777" w:rsidR="00435E33" w:rsidRPr="008C7C5F" w:rsidRDefault="00435E33" w:rsidP="006719AE">
      <w:pPr>
        <w:rPr>
          <w:rFonts w:ascii="Segoe UI Emoji" w:hAnsi="Segoe UI Emoji"/>
        </w:rPr>
      </w:pPr>
    </w:p>
    <w:sectPr w:rsidR="00435E33" w:rsidRPr="008C7C5F" w:rsidSect="00D60C94">
      <w:headerReference w:type="even" r:id="rId7"/>
      <w:headerReference w:type="default" r:id="rId8"/>
      <w:footerReference w:type="default" r:id="rId9"/>
      <w:headerReference w:type="first" r:id="rId10"/>
      <w:footerReference w:type="first" r:id="rId11"/>
      <w:pgSz w:w="12240" w:h="15840"/>
      <w:pgMar w:top="1804"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23BCD" w14:textId="77777777" w:rsidR="00A42534" w:rsidRDefault="00A42534" w:rsidP="00B61ADE">
      <w:pPr>
        <w:spacing w:after="0" w:line="240" w:lineRule="auto"/>
      </w:pPr>
      <w:r>
        <w:separator/>
      </w:r>
    </w:p>
  </w:endnote>
  <w:endnote w:type="continuationSeparator" w:id="0">
    <w:p w14:paraId="3AC084E1" w14:textId="77777777" w:rsidR="00A42534" w:rsidRDefault="00A42534" w:rsidP="00B6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12063" w14:textId="77777777" w:rsidR="00D60C94" w:rsidRDefault="00D60C94">
    <w:pPr>
      <w:pStyle w:val="Footer"/>
    </w:pPr>
    <w:r>
      <w:rPr>
        <w:noProof/>
      </w:rPr>
      <mc:AlternateContent>
        <mc:Choice Requires="wps">
          <w:drawing>
            <wp:anchor distT="0" distB="0" distL="114300" distR="114300" simplePos="0" relativeHeight="251668480" behindDoc="0" locked="0" layoutInCell="1" allowOverlap="1" wp14:anchorId="578D6F34" wp14:editId="67EFF7F4">
              <wp:simplePos x="0" y="0"/>
              <wp:positionH relativeFrom="column">
                <wp:posOffset>-916305</wp:posOffset>
              </wp:positionH>
              <wp:positionV relativeFrom="paragraph">
                <wp:posOffset>-88165</wp:posOffset>
              </wp:positionV>
              <wp:extent cx="7795895" cy="711835"/>
              <wp:effectExtent l="0" t="0" r="14605" b="12065"/>
              <wp:wrapNone/>
              <wp:docPr id="8" name="Text Box 8"/>
              <wp:cNvGraphicFramePr/>
              <a:graphic xmlns:a="http://schemas.openxmlformats.org/drawingml/2006/main">
                <a:graphicData uri="http://schemas.microsoft.com/office/word/2010/wordprocessingShape">
                  <wps:wsp>
                    <wps:cNvSpPr txBox="1"/>
                    <wps:spPr>
                      <a:xfrm>
                        <a:off x="0" y="0"/>
                        <a:ext cx="7795895" cy="711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D60C94" w14:paraId="21C304F2" w14:textId="77777777" w:rsidTr="00685493">
                            <w:trPr>
                              <w:trHeight w:val="454"/>
                            </w:trPr>
                            <w:tc>
                              <w:tcPr>
                                <w:tcW w:w="3998" w:type="dxa"/>
                                <w:vAlign w:val="center"/>
                              </w:tcPr>
                              <w:p w14:paraId="7615C94F" w14:textId="77777777" w:rsidR="00D60C94" w:rsidRDefault="00D60C94" w:rsidP="00D60C94">
                                <w:pPr>
                                  <w:jc w:val="center"/>
                                </w:pPr>
                              </w:p>
                            </w:tc>
                            <w:tc>
                              <w:tcPr>
                                <w:tcW w:w="3998" w:type="dxa"/>
                                <w:vAlign w:val="center"/>
                              </w:tcPr>
                              <w:p w14:paraId="3CD8CF17" w14:textId="77777777" w:rsidR="00D60C94" w:rsidRPr="000F159D" w:rsidRDefault="00D60C94" w:rsidP="00D60C94">
                                <w:pPr>
                                  <w:jc w:val="center"/>
                                  <w:rPr>
                                    <w:rStyle w:val="Strong"/>
                                  </w:rPr>
                                </w:pPr>
                                <w:r w:rsidRPr="000F159D">
                                  <w:rPr>
                                    <w:rStyle w:val="Strong"/>
                                  </w:rPr>
                                  <w:t>Consulting | Training | Projects</w:t>
                                </w:r>
                              </w:p>
                            </w:tc>
                            <w:tc>
                              <w:tcPr>
                                <w:tcW w:w="3998" w:type="dxa"/>
                                <w:vAlign w:val="center"/>
                              </w:tcPr>
                              <w:p w14:paraId="648D74B4" w14:textId="00180249"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2B6125">
                                  <w:rPr>
                                    <w:rStyle w:val="Strong"/>
                                    <w:noProof/>
                                  </w:rPr>
                                  <w:t>5</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2B6125">
                                  <w:rPr>
                                    <w:rStyle w:val="Strong"/>
                                    <w:noProof/>
                                  </w:rPr>
                                  <w:t>5</w:t>
                                </w:r>
                                <w:r w:rsidRPr="000F159D">
                                  <w:rPr>
                                    <w:rStyle w:val="Strong"/>
                                  </w:rPr>
                                  <w:fldChar w:fldCharType="end"/>
                                </w:r>
                              </w:p>
                            </w:tc>
                          </w:tr>
                        </w:tbl>
                        <w:p w14:paraId="51A16C70" w14:textId="77777777" w:rsidR="00D60C94" w:rsidRDefault="00D60C94" w:rsidP="00D60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D6F34" id="_x0000_t202" coordsize="21600,21600" o:spt="202" path="m,l,21600r21600,l21600,xe">
              <v:stroke joinstyle="miter"/>
              <v:path gradientshapeok="t" o:connecttype="rect"/>
            </v:shapetype>
            <v:shape id="Text Box 8" o:spid="_x0000_s1027" type="#_x0000_t202" style="position:absolute;margin-left:-72.15pt;margin-top:-6.95pt;width:613.8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D60C94" w14:paraId="21C304F2" w14:textId="77777777" w:rsidTr="00685493">
                      <w:trPr>
                        <w:trHeight w:val="454"/>
                      </w:trPr>
                      <w:tc>
                        <w:tcPr>
                          <w:tcW w:w="3998" w:type="dxa"/>
                          <w:vAlign w:val="center"/>
                        </w:tcPr>
                        <w:p w14:paraId="7615C94F" w14:textId="77777777" w:rsidR="00D60C94" w:rsidRDefault="00D60C94" w:rsidP="00D60C94">
                          <w:pPr>
                            <w:jc w:val="center"/>
                          </w:pPr>
                        </w:p>
                      </w:tc>
                      <w:tc>
                        <w:tcPr>
                          <w:tcW w:w="3998" w:type="dxa"/>
                          <w:vAlign w:val="center"/>
                        </w:tcPr>
                        <w:p w14:paraId="3CD8CF17" w14:textId="77777777" w:rsidR="00D60C94" w:rsidRPr="000F159D" w:rsidRDefault="00D60C94" w:rsidP="00D60C94">
                          <w:pPr>
                            <w:jc w:val="center"/>
                            <w:rPr>
                              <w:rStyle w:val="Strong"/>
                            </w:rPr>
                          </w:pPr>
                          <w:r w:rsidRPr="000F159D">
                            <w:rPr>
                              <w:rStyle w:val="Strong"/>
                            </w:rPr>
                            <w:t>Consulting | Training | Projects</w:t>
                          </w:r>
                        </w:p>
                      </w:tc>
                      <w:tc>
                        <w:tcPr>
                          <w:tcW w:w="3998" w:type="dxa"/>
                          <w:vAlign w:val="center"/>
                        </w:tcPr>
                        <w:p w14:paraId="648D74B4" w14:textId="00180249"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2B6125">
                            <w:rPr>
                              <w:rStyle w:val="Strong"/>
                              <w:noProof/>
                            </w:rPr>
                            <w:t>5</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2B6125">
                            <w:rPr>
                              <w:rStyle w:val="Strong"/>
                              <w:noProof/>
                            </w:rPr>
                            <w:t>5</w:t>
                          </w:r>
                          <w:r w:rsidRPr="000F159D">
                            <w:rPr>
                              <w:rStyle w:val="Strong"/>
                            </w:rPr>
                            <w:fldChar w:fldCharType="end"/>
                          </w:r>
                        </w:p>
                      </w:tc>
                    </w:tr>
                  </w:tbl>
                  <w:p w14:paraId="51A16C70" w14:textId="77777777" w:rsidR="00D60C94" w:rsidRDefault="00D60C94" w:rsidP="00D60C94"/>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D8609" w14:textId="77777777" w:rsidR="00B61ADE" w:rsidRDefault="00B61ADE">
    <w:pPr>
      <w:pStyle w:val="Footer"/>
    </w:pPr>
    <w:r>
      <w:rPr>
        <w:noProof/>
      </w:rPr>
      <mc:AlternateContent>
        <mc:Choice Requires="wps">
          <w:drawing>
            <wp:anchor distT="0" distB="0" distL="114300" distR="114300" simplePos="0" relativeHeight="251663360" behindDoc="0" locked="0" layoutInCell="1" allowOverlap="1" wp14:anchorId="78AC5178" wp14:editId="05BE69D9">
              <wp:simplePos x="0" y="0"/>
              <wp:positionH relativeFrom="column">
                <wp:posOffset>-924025</wp:posOffset>
              </wp:positionH>
              <wp:positionV relativeFrom="paragraph">
                <wp:posOffset>-91874</wp:posOffset>
              </wp:positionV>
              <wp:extent cx="7796463" cy="712269"/>
              <wp:effectExtent l="0" t="0" r="14605" b="12065"/>
              <wp:wrapNone/>
              <wp:docPr id="3" name="Text Box 3"/>
              <wp:cNvGraphicFramePr/>
              <a:graphic xmlns:a="http://schemas.openxmlformats.org/drawingml/2006/main">
                <a:graphicData uri="http://schemas.microsoft.com/office/word/2010/wordprocessingShape">
                  <wps:wsp>
                    <wps:cNvSpPr txBox="1"/>
                    <wps:spPr>
                      <a:xfrm>
                        <a:off x="0" y="0"/>
                        <a:ext cx="7796463" cy="712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14:paraId="23FA5BA8" w14:textId="77777777" w:rsidTr="00685493">
                            <w:trPr>
                              <w:trHeight w:val="454"/>
                            </w:trPr>
                            <w:tc>
                              <w:tcPr>
                                <w:tcW w:w="3998" w:type="dxa"/>
                                <w:vAlign w:val="center"/>
                              </w:tcPr>
                              <w:p w14:paraId="4AA54188" w14:textId="77777777" w:rsidR="00B61ADE" w:rsidRDefault="00B61ADE" w:rsidP="00D60C94">
                                <w:pPr>
                                  <w:jc w:val="center"/>
                                </w:pPr>
                              </w:p>
                            </w:tc>
                            <w:tc>
                              <w:tcPr>
                                <w:tcW w:w="3998" w:type="dxa"/>
                                <w:vAlign w:val="center"/>
                              </w:tcPr>
                              <w:p w14:paraId="40CFDC24" w14:textId="77777777" w:rsidR="00B61ADE" w:rsidRPr="000F159D" w:rsidRDefault="00B61ADE" w:rsidP="00D60C94">
                                <w:pPr>
                                  <w:jc w:val="center"/>
                                  <w:rPr>
                                    <w:rStyle w:val="Strong"/>
                                  </w:rPr>
                                </w:pPr>
                                <w:r w:rsidRPr="000F159D">
                                  <w:rPr>
                                    <w:rStyle w:val="Strong"/>
                                  </w:rPr>
                                  <w:t>Consulting | Training | Projects</w:t>
                                </w:r>
                              </w:p>
                            </w:tc>
                            <w:tc>
                              <w:tcPr>
                                <w:tcW w:w="3998" w:type="dxa"/>
                                <w:vAlign w:val="center"/>
                              </w:tcPr>
                              <w:p w14:paraId="013D33D6" w14:textId="38258B37" w:rsidR="00B61ADE" w:rsidRDefault="00D60C94" w:rsidP="00D60C94">
                                <w:pPr>
                                  <w:jc w:val="right"/>
                                </w:pPr>
                                <w:r w:rsidRPr="00D60C94">
                                  <w:rPr>
                                    <w:sz w:val="20"/>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2B6125">
                                  <w:rPr>
                                    <w:rStyle w:val="Strong"/>
                                    <w:noProof/>
                                  </w:rPr>
                                  <w:t>1</w:t>
                                </w:r>
                                <w:r w:rsidRPr="000F159D">
                                  <w:rPr>
                                    <w:rStyle w:val="Strong"/>
                                  </w:rPr>
                                  <w:fldChar w:fldCharType="end"/>
                                </w:r>
                                <w:r w:rsidRPr="00D60C94">
                                  <w:rPr>
                                    <w:sz w:val="20"/>
                                  </w:rPr>
                                  <w:t xml:space="preserve"> of </w:t>
                                </w:r>
                                <w:r w:rsidRPr="00D60C94">
                                  <w:rPr>
                                    <w:b/>
                                    <w:sz w:val="20"/>
                                  </w:rPr>
                                  <w:fldChar w:fldCharType="begin"/>
                                </w:r>
                                <w:r w:rsidRPr="00D60C94">
                                  <w:rPr>
                                    <w:b/>
                                    <w:sz w:val="20"/>
                                  </w:rPr>
                                  <w:instrText xml:space="preserve"> NUMPAGES  \* Arabic  \* MERGEFORMAT </w:instrText>
                                </w:r>
                                <w:r w:rsidRPr="00D60C94">
                                  <w:rPr>
                                    <w:b/>
                                    <w:sz w:val="20"/>
                                  </w:rPr>
                                  <w:fldChar w:fldCharType="separate"/>
                                </w:r>
                                <w:r w:rsidR="002B6125">
                                  <w:rPr>
                                    <w:b/>
                                    <w:noProof/>
                                    <w:sz w:val="20"/>
                                  </w:rPr>
                                  <w:t>5</w:t>
                                </w:r>
                                <w:r w:rsidRPr="00D60C94">
                                  <w:rPr>
                                    <w:b/>
                                    <w:sz w:val="20"/>
                                  </w:rPr>
                                  <w:fldChar w:fldCharType="end"/>
                                </w:r>
                              </w:p>
                            </w:tc>
                          </w:tr>
                        </w:tbl>
                        <w:p w14:paraId="569AF760" w14:textId="77777777" w:rsidR="00B61ADE" w:rsidRDefault="00B61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C5178" id="_x0000_t202" coordsize="21600,21600" o:spt="202" path="m,l,21600r21600,l21600,xe">
              <v:stroke joinstyle="miter"/>
              <v:path gradientshapeok="t" o:connecttype="rect"/>
            </v:shapetype>
            <v:shape id="Text Box 3" o:spid="_x0000_s1029" type="#_x0000_t202" style="position:absolute;margin-left:-72.75pt;margin-top:-7.25pt;width:613.9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14:paraId="23FA5BA8" w14:textId="77777777" w:rsidTr="00685493">
                      <w:trPr>
                        <w:trHeight w:val="454"/>
                      </w:trPr>
                      <w:tc>
                        <w:tcPr>
                          <w:tcW w:w="3998" w:type="dxa"/>
                          <w:vAlign w:val="center"/>
                        </w:tcPr>
                        <w:p w14:paraId="4AA54188" w14:textId="77777777" w:rsidR="00B61ADE" w:rsidRDefault="00B61ADE" w:rsidP="00D60C94">
                          <w:pPr>
                            <w:jc w:val="center"/>
                          </w:pPr>
                        </w:p>
                      </w:tc>
                      <w:tc>
                        <w:tcPr>
                          <w:tcW w:w="3998" w:type="dxa"/>
                          <w:vAlign w:val="center"/>
                        </w:tcPr>
                        <w:p w14:paraId="40CFDC24" w14:textId="77777777" w:rsidR="00B61ADE" w:rsidRPr="000F159D" w:rsidRDefault="00B61ADE" w:rsidP="00D60C94">
                          <w:pPr>
                            <w:jc w:val="center"/>
                            <w:rPr>
                              <w:rStyle w:val="Strong"/>
                            </w:rPr>
                          </w:pPr>
                          <w:r w:rsidRPr="000F159D">
                            <w:rPr>
                              <w:rStyle w:val="Strong"/>
                            </w:rPr>
                            <w:t>Consulting | Training | Projects</w:t>
                          </w:r>
                        </w:p>
                      </w:tc>
                      <w:tc>
                        <w:tcPr>
                          <w:tcW w:w="3998" w:type="dxa"/>
                          <w:vAlign w:val="center"/>
                        </w:tcPr>
                        <w:p w14:paraId="013D33D6" w14:textId="38258B37" w:rsidR="00B61ADE" w:rsidRDefault="00D60C94" w:rsidP="00D60C94">
                          <w:pPr>
                            <w:jc w:val="right"/>
                          </w:pPr>
                          <w:r w:rsidRPr="00D60C94">
                            <w:rPr>
                              <w:sz w:val="20"/>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2B6125">
                            <w:rPr>
                              <w:rStyle w:val="Strong"/>
                              <w:noProof/>
                            </w:rPr>
                            <w:t>1</w:t>
                          </w:r>
                          <w:r w:rsidRPr="000F159D">
                            <w:rPr>
                              <w:rStyle w:val="Strong"/>
                            </w:rPr>
                            <w:fldChar w:fldCharType="end"/>
                          </w:r>
                          <w:r w:rsidRPr="00D60C94">
                            <w:rPr>
                              <w:sz w:val="20"/>
                            </w:rPr>
                            <w:t xml:space="preserve"> of </w:t>
                          </w:r>
                          <w:r w:rsidRPr="00D60C94">
                            <w:rPr>
                              <w:b/>
                              <w:sz w:val="20"/>
                            </w:rPr>
                            <w:fldChar w:fldCharType="begin"/>
                          </w:r>
                          <w:r w:rsidRPr="00D60C94">
                            <w:rPr>
                              <w:b/>
                              <w:sz w:val="20"/>
                            </w:rPr>
                            <w:instrText xml:space="preserve"> NUMPAGES  \* Arabic  \* MERGEFORMAT </w:instrText>
                          </w:r>
                          <w:r w:rsidRPr="00D60C94">
                            <w:rPr>
                              <w:b/>
                              <w:sz w:val="20"/>
                            </w:rPr>
                            <w:fldChar w:fldCharType="separate"/>
                          </w:r>
                          <w:r w:rsidR="002B6125">
                            <w:rPr>
                              <w:b/>
                              <w:noProof/>
                              <w:sz w:val="20"/>
                            </w:rPr>
                            <w:t>5</w:t>
                          </w:r>
                          <w:r w:rsidRPr="00D60C94">
                            <w:rPr>
                              <w:b/>
                              <w:sz w:val="20"/>
                            </w:rPr>
                            <w:fldChar w:fldCharType="end"/>
                          </w:r>
                        </w:p>
                      </w:tc>
                    </w:tr>
                  </w:tbl>
                  <w:p w14:paraId="569AF760" w14:textId="77777777" w:rsidR="00B61ADE" w:rsidRDefault="00B61ADE"/>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C35C8" w14:textId="77777777" w:rsidR="00A42534" w:rsidRDefault="00A42534" w:rsidP="00B61ADE">
      <w:pPr>
        <w:spacing w:after="0" w:line="240" w:lineRule="auto"/>
      </w:pPr>
      <w:r>
        <w:separator/>
      </w:r>
    </w:p>
  </w:footnote>
  <w:footnote w:type="continuationSeparator" w:id="0">
    <w:p w14:paraId="050F1A17" w14:textId="77777777" w:rsidR="00A42534" w:rsidRDefault="00A42534" w:rsidP="00B61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EEB7D" w14:textId="77777777" w:rsidR="00B61ADE" w:rsidRDefault="00A42534">
    <w:pPr>
      <w:pStyle w:val="Header"/>
    </w:pPr>
    <w:r>
      <w:rPr>
        <w:noProof/>
      </w:rPr>
      <w:pict w14:anchorId="382C2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9" o:spid="_x0000_s2065" type="#_x0000_t75" style="position:absolute;margin-left:0;margin-top:0;width:955.5pt;height:666pt;z-index:-251645952;mso-position-horizontal:center;mso-position-horizontal-relative:margin;mso-position-vertical:center;mso-position-vertical-relative:margin" o:allowincell="f">
          <v:imagedata r:id="rId1" o:title="abstract_background-0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40BD5" w14:textId="77777777" w:rsidR="00B61ADE" w:rsidRDefault="009079B3">
    <w:pPr>
      <w:pStyle w:val="Header"/>
    </w:pPr>
    <w:r>
      <w:rPr>
        <w:noProof/>
      </w:rPr>
      <mc:AlternateContent>
        <mc:Choice Requires="wps">
          <w:drawing>
            <wp:anchor distT="0" distB="0" distL="114300" distR="114300" simplePos="0" relativeHeight="251659264" behindDoc="0" locked="0" layoutInCell="1" allowOverlap="1" wp14:anchorId="0FEC35C7" wp14:editId="73D7C7BD">
              <wp:simplePos x="0" y="0"/>
              <wp:positionH relativeFrom="column">
                <wp:posOffset>-679269</wp:posOffset>
              </wp:positionH>
              <wp:positionV relativeFrom="paragraph">
                <wp:posOffset>55517</wp:posOffset>
              </wp:positionV>
              <wp:extent cx="7236642" cy="581660"/>
              <wp:effectExtent l="0" t="0" r="2540" b="8890"/>
              <wp:wrapNone/>
              <wp:docPr id="1" name="Text Box 1"/>
              <wp:cNvGraphicFramePr/>
              <a:graphic xmlns:a="http://schemas.openxmlformats.org/drawingml/2006/main">
                <a:graphicData uri="http://schemas.microsoft.com/office/word/2010/wordprocessingShape">
                  <wps:wsp>
                    <wps:cNvSpPr txBox="1"/>
                    <wps:spPr>
                      <a:xfrm>
                        <a:off x="0" y="0"/>
                        <a:ext cx="7236642" cy="581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7400"/>
                          </w:tblGrid>
                          <w:tr w:rsidR="00B61ADE" w14:paraId="415B7450" w14:textId="77777777" w:rsidTr="00B61ADE">
                            <w:tc>
                              <w:tcPr>
                                <w:tcW w:w="1666" w:type="pct"/>
                                <w:shd w:val="clear" w:color="auto" w:fill="FFFFFF" w:themeFill="background1"/>
                              </w:tcPr>
                              <w:p w14:paraId="74EF6A0B" w14:textId="77777777" w:rsidR="00B61ADE" w:rsidRDefault="00B61ADE">
                                <w:r>
                                  <w:rPr>
                                    <w:noProof/>
                                  </w:rPr>
                                  <w:drawing>
                                    <wp:inline distT="0" distB="0" distL="0" distR="0" wp14:anchorId="0BFE4C96" wp14:editId="35CCC7A5">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14:paraId="1FC41B63" w14:textId="77777777" w:rsidR="00B61ADE" w:rsidRPr="000F159D" w:rsidRDefault="00B61ADE" w:rsidP="00D60C94">
                                <w:pPr>
                                  <w:jc w:val="right"/>
                                  <w:rPr>
                                    <w:rStyle w:val="Strong"/>
                                  </w:rPr>
                                </w:pPr>
                                <w:r w:rsidRPr="000F159D">
                                  <w:rPr>
                                    <w:rStyle w:val="Strong"/>
                                    <w:sz w:val="32"/>
                                  </w:rPr>
                                  <w:t>Wise &amp; Agile Solutions Limited</w:t>
                                </w:r>
                              </w:p>
                            </w:tc>
                          </w:tr>
                        </w:tbl>
                        <w:p w14:paraId="6C8A089C" w14:textId="77777777" w:rsidR="00B61ADE" w:rsidRDefault="00B61ADE" w:rsidP="00B61AD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C35C7" id="_x0000_t202" coordsize="21600,21600" o:spt="202" path="m,l,21600r21600,l21600,xe">
              <v:stroke joinstyle="miter"/>
              <v:path gradientshapeok="t" o:connecttype="rect"/>
            </v:shapetype>
            <v:shape id="Text Box 1" o:spid="_x0000_s1026" type="#_x0000_t202" style="position:absolute;margin-left:-53.5pt;margin-top:4.35pt;width:569.8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7400"/>
                    </w:tblGrid>
                    <w:tr w:rsidR="00B61ADE" w14:paraId="415B7450" w14:textId="77777777" w:rsidTr="00B61ADE">
                      <w:tc>
                        <w:tcPr>
                          <w:tcW w:w="1666" w:type="pct"/>
                          <w:shd w:val="clear" w:color="auto" w:fill="FFFFFF" w:themeFill="background1"/>
                        </w:tcPr>
                        <w:p w14:paraId="74EF6A0B" w14:textId="77777777" w:rsidR="00B61ADE" w:rsidRDefault="00B61ADE">
                          <w:r>
                            <w:rPr>
                              <w:noProof/>
                            </w:rPr>
                            <w:drawing>
                              <wp:inline distT="0" distB="0" distL="0" distR="0" wp14:anchorId="0BFE4C96" wp14:editId="35CCC7A5">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14:paraId="1FC41B63" w14:textId="77777777" w:rsidR="00B61ADE" w:rsidRPr="000F159D" w:rsidRDefault="00B61ADE" w:rsidP="00D60C94">
                          <w:pPr>
                            <w:jc w:val="right"/>
                            <w:rPr>
                              <w:rStyle w:val="Strong"/>
                            </w:rPr>
                          </w:pPr>
                          <w:r w:rsidRPr="000F159D">
                            <w:rPr>
                              <w:rStyle w:val="Strong"/>
                              <w:sz w:val="32"/>
                            </w:rPr>
                            <w:t>Wise &amp; Agile Solutions Limited</w:t>
                          </w:r>
                        </w:p>
                      </w:tc>
                    </w:tr>
                  </w:tbl>
                  <w:p w14:paraId="6C8A089C" w14:textId="77777777" w:rsidR="00B61ADE" w:rsidRDefault="00B61ADE" w:rsidP="00B61ADE"/>
                </w:txbxContent>
              </v:textbox>
            </v:shape>
          </w:pict>
        </mc:Fallback>
      </mc:AlternateContent>
    </w:r>
    <w:r w:rsidR="00A42534">
      <w:rPr>
        <w:noProof/>
      </w:rPr>
      <w:pict w14:anchorId="3816A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80" o:spid="_x0000_s2066" type="#_x0000_t75" style="position:absolute;margin-left:0;margin-top:0;width:955.5pt;height:666pt;z-index:-251644928;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09D9E" w14:textId="77777777" w:rsidR="00B61ADE" w:rsidRDefault="009079B3">
    <w:pPr>
      <w:pStyle w:val="Header"/>
    </w:pPr>
    <w:r w:rsidRPr="00D60C94">
      <w:rPr>
        <w:noProof/>
      </w:rPr>
      <mc:AlternateContent>
        <mc:Choice Requires="wps">
          <w:drawing>
            <wp:anchor distT="0" distB="0" distL="114300" distR="114300" simplePos="0" relativeHeight="251666432" behindDoc="0" locked="0" layoutInCell="1" allowOverlap="1" wp14:anchorId="7C083237" wp14:editId="617B5B5E">
              <wp:simplePos x="0" y="0"/>
              <wp:positionH relativeFrom="column">
                <wp:posOffset>-711835</wp:posOffset>
              </wp:positionH>
              <wp:positionV relativeFrom="paragraph">
                <wp:posOffset>-216435</wp:posOffset>
              </wp:positionV>
              <wp:extent cx="7295949" cy="859422"/>
              <wp:effectExtent l="0" t="0" r="635" b="0"/>
              <wp:wrapNone/>
              <wp:docPr id="6" name="Text Box 6"/>
              <wp:cNvGraphicFramePr/>
              <a:graphic xmlns:a="http://schemas.openxmlformats.org/drawingml/2006/main">
                <a:graphicData uri="http://schemas.microsoft.com/office/word/2010/wordprocessingShape">
                  <wps:wsp>
                    <wps:cNvSpPr txBox="1"/>
                    <wps:spPr>
                      <a:xfrm>
                        <a:off x="0" y="0"/>
                        <a:ext cx="7295949" cy="8594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14:paraId="01F1270C" w14:textId="77777777" w:rsidTr="00B61ADE">
                            <w:tc>
                              <w:tcPr>
                                <w:tcW w:w="1666" w:type="pct"/>
                                <w:shd w:val="clear" w:color="auto" w:fill="FFFFFF" w:themeFill="background1"/>
                              </w:tcPr>
                              <w:p w14:paraId="35507CDC" w14:textId="77777777" w:rsidR="00D60C94" w:rsidRPr="000F159D" w:rsidRDefault="00D60C94">
                                <w:pPr>
                                  <w:rPr>
                                    <w:rStyle w:val="Strong"/>
                                  </w:rPr>
                                </w:pPr>
                                <w:r w:rsidRPr="000F159D">
                                  <w:rPr>
                                    <w:rStyle w:val="Strong"/>
                                    <w:noProof/>
                                  </w:rPr>
                                  <w:drawing>
                                    <wp:inline distT="0" distB="0" distL="0" distR="0" wp14:anchorId="0C13E4C7" wp14:editId="723C65FB">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14:paraId="6BD2D764" w14:textId="77777777" w:rsidR="00D60C94" w:rsidRPr="000F159D" w:rsidRDefault="00D60C94" w:rsidP="00B61ADE">
                                <w:pPr>
                                  <w:jc w:val="right"/>
                                  <w:rPr>
                                    <w:rStyle w:val="Strong"/>
                                    <w:sz w:val="40"/>
                                  </w:rPr>
                                </w:pPr>
                                <w:r w:rsidRPr="000F159D">
                                  <w:rPr>
                                    <w:rStyle w:val="Strong"/>
                                    <w:sz w:val="40"/>
                                  </w:rPr>
                                  <w:t>Wise &amp; Agile Solutions Limited</w:t>
                                </w:r>
                              </w:p>
                              <w:p w14:paraId="129DFE82" w14:textId="77777777" w:rsidR="00D60C94" w:rsidRPr="000F159D" w:rsidRDefault="00D60C94" w:rsidP="00B61ADE">
                                <w:pPr>
                                  <w:jc w:val="right"/>
                                  <w:rPr>
                                    <w:rStyle w:val="Strong"/>
                                    <w:sz w:val="20"/>
                                  </w:rPr>
                                </w:pPr>
                                <w:r w:rsidRPr="000F159D">
                                  <w:rPr>
                                    <w:rStyle w:val="Strong"/>
                                    <w:sz w:val="20"/>
                                  </w:rPr>
                                  <w:t>PO Box 47074-00100, GPO, Nairobi, Kenya</w:t>
                                </w:r>
                              </w:p>
                              <w:p w14:paraId="52397959" w14:textId="77777777" w:rsidR="00D60C94" w:rsidRDefault="00D60C94" w:rsidP="00B61ADE">
                                <w:pPr>
                                  <w:jc w:val="right"/>
                                </w:pPr>
                                <w:r w:rsidRPr="000F159D">
                                  <w:rPr>
                                    <w:rStyle w:val="Strong"/>
                                    <w:sz w:val="20"/>
                                  </w:rPr>
                                  <w:t>Email: info@wizag.biz  |  Website: www.wizag.biz</w:t>
                                </w:r>
                              </w:p>
                            </w:tc>
                          </w:tr>
                        </w:tbl>
                        <w:p w14:paraId="1B73B76D" w14:textId="77777777" w:rsidR="00D60C94" w:rsidRDefault="00D60C94" w:rsidP="00D60C9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83237" id="_x0000_t202" coordsize="21600,21600" o:spt="202" path="m,l,21600r21600,l21600,xe">
              <v:stroke joinstyle="miter"/>
              <v:path gradientshapeok="t" o:connecttype="rect"/>
            </v:shapetype>
            <v:shape id="Text Box 6" o:spid="_x0000_s1028" type="#_x0000_t202" style="position:absolute;margin-left:-56.05pt;margin-top:-17.05pt;width:574.5pt;height:6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14:paraId="01F1270C" w14:textId="77777777" w:rsidTr="00B61ADE">
                      <w:tc>
                        <w:tcPr>
                          <w:tcW w:w="1666" w:type="pct"/>
                          <w:shd w:val="clear" w:color="auto" w:fill="FFFFFF" w:themeFill="background1"/>
                        </w:tcPr>
                        <w:p w14:paraId="35507CDC" w14:textId="77777777" w:rsidR="00D60C94" w:rsidRPr="000F159D" w:rsidRDefault="00D60C94">
                          <w:pPr>
                            <w:rPr>
                              <w:rStyle w:val="Strong"/>
                            </w:rPr>
                          </w:pPr>
                          <w:r w:rsidRPr="000F159D">
                            <w:rPr>
                              <w:rStyle w:val="Strong"/>
                              <w:noProof/>
                            </w:rPr>
                            <w:drawing>
                              <wp:inline distT="0" distB="0" distL="0" distR="0" wp14:anchorId="0C13E4C7" wp14:editId="723C65FB">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14:paraId="6BD2D764" w14:textId="77777777" w:rsidR="00D60C94" w:rsidRPr="000F159D" w:rsidRDefault="00D60C94" w:rsidP="00B61ADE">
                          <w:pPr>
                            <w:jc w:val="right"/>
                            <w:rPr>
                              <w:rStyle w:val="Strong"/>
                              <w:sz w:val="40"/>
                            </w:rPr>
                          </w:pPr>
                          <w:r w:rsidRPr="000F159D">
                            <w:rPr>
                              <w:rStyle w:val="Strong"/>
                              <w:sz w:val="40"/>
                            </w:rPr>
                            <w:t>Wise &amp; Agile Solutions Limited</w:t>
                          </w:r>
                        </w:p>
                        <w:p w14:paraId="129DFE82" w14:textId="77777777" w:rsidR="00D60C94" w:rsidRPr="000F159D" w:rsidRDefault="00D60C94" w:rsidP="00B61ADE">
                          <w:pPr>
                            <w:jc w:val="right"/>
                            <w:rPr>
                              <w:rStyle w:val="Strong"/>
                              <w:sz w:val="20"/>
                            </w:rPr>
                          </w:pPr>
                          <w:r w:rsidRPr="000F159D">
                            <w:rPr>
                              <w:rStyle w:val="Strong"/>
                              <w:sz w:val="20"/>
                            </w:rPr>
                            <w:t>PO Box 47074-00100, GPO, Nairobi, Kenya</w:t>
                          </w:r>
                        </w:p>
                        <w:p w14:paraId="52397959" w14:textId="77777777" w:rsidR="00D60C94" w:rsidRDefault="00D60C94" w:rsidP="00B61ADE">
                          <w:pPr>
                            <w:jc w:val="right"/>
                          </w:pPr>
                          <w:r w:rsidRPr="000F159D">
                            <w:rPr>
                              <w:rStyle w:val="Strong"/>
                              <w:sz w:val="20"/>
                            </w:rPr>
                            <w:t>Email: info@wizag.biz  |  Website: www.wizag.biz</w:t>
                          </w:r>
                        </w:p>
                      </w:tc>
                    </w:tr>
                  </w:tbl>
                  <w:p w14:paraId="1B73B76D" w14:textId="77777777" w:rsidR="00D60C94" w:rsidRDefault="00D60C94" w:rsidP="00D60C94"/>
                </w:txbxContent>
              </v:textbox>
            </v:shape>
          </w:pict>
        </mc:Fallback>
      </mc:AlternateContent>
    </w:r>
    <w:r w:rsidR="00A42534">
      <w:rPr>
        <w:noProof/>
      </w:rPr>
      <w:pict w14:anchorId="546D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8" o:spid="_x0000_s2064" type="#_x0000_t75" style="position:absolute;margin-left:0;margin-top:0;width:955.5pt;height:666pt;z-index:-251646976;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265BA"/>
    <w:multiLevelType w:val="hybridMultilevel"/>
    <w:tmpl w:val="ADA4E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20AF6"/>
    <w:multiLevelType w:val="hybridMultilevel"/>
    <w:tmpl w:val="8396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36E37"/>
    <w:multiLevelType w:val="hybridMultilevel"/>
    <w:tmpl w:val="E4E0F056"/>
    <w:lvl w:ilvl="0" w:tplc="E9505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02C78"/>
    <w:multiLevelType w:val="multilevel"/>
    <w:tmpl w:val="7A6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D4BAA"/>
    <w:multiLevelType w:val="hybridMultilevel"/>
    <w:tmpl w:val="1DFE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B5BD5"/>
    <w:multiLevelType w:val="hybridMultilevel"/>
    <w:tmpl w:val="9520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32854"/>
    <w:multiLevelType w:val="hybridMultilevel"/>
    <w:tmpl w:val="09288382"/>
    <w:lvl w:ilvl="0" w:tplc="2E1E92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92C9A"/>
    <w:multiLevelType w:val="multilevel"/>
    <w:tmpl w:val="F860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80EB9"/>
    <w:multiLevelType w:val="hybridMultilevel"/>
    <w:tmpl w:val="3E2A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32A43"/>
    <w:multiLevelType w:val="hybridMultilevel"/>
    <w:tmpl w:val="E9C8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9"/>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9B"/>
    <w:rsid w:val="00000BE4"/>
    <w:rsid w:val="000011A3"/>
    <w:rsid w:val="00016771"/>
    <w:rsid w:val="00086607"/>
    <w:rsid w:val="000F14D9"/>
    <w:rsid w:val="000F159D"/>
    <w:rsid w:val="00120237"/>
    <w:rsid w:val="00147472"/>
    <w:rsid w:val="001C514B"/>
    <w:rsid w:val="001C589C"/>
    <w:rsid w:val="001D24B3"/>
    <w:rsid w:val="001D3572"/>
    <w:rsid w:val="001E40C3"/>
    <w:rsid w:val="00217710"/>
    <w:rsid w:val="00242ACB"/>
    <w:rsid w:val="002472FD"/>
    <w:rsid w:val="002B6125"/>
    <w:rsid w:val="002E401D"/>
    <w:rsid w:val="00332B17"/>
    <w:rsid w:val="0033466F"/>
    <w:rsid w:val="0034278F"/>
    <w:rsid w:val="004308A0"/>
    <w:rsid w:val="00435E33"/>
    <w:rsid w:val="004B26E4"/>
    <w:rsid w:val="004D12B2"/>
    <w:rsid w:val="00575E4F"/>
    <w:rsid w:val="005B25C1"/>
    <w:rsid w:val="005C61DE"/>
    <w:rsid w:val="005E494B"/>
    <w:rsid w:val="005F5B83"/>
    <w:rsid w:val="006325FA"/>
    <w:rsid w:val="006719AE"/>
    <w:rsid w:val="00685493"/>
    <w:rsid w:val="00726F7C"/>
    <w:rsid w:val="0073398E"/>
    <w:rsid w:val="00752871"/>
    <w:rsid w:val="00796B80"/>
    <w:rsid w:val="007A27FC"/>
    <w:rsid w:val="007C4925"/>
    <w:rsid w:val="007C5FE0"/>
    <w:rsid w:val="008027B3"/>
    <w:rsid w:val="0089651C"/>
    <w:rsid w:val="008C7C5F"/>
    <w:rsid w:val="008D14EB"/>
    <w:rsid w:val="009079B3"/>
    <w:rsid w:val="00950795"/>
    <w:rsid w:val="00A00CD2"/>
    <w:rsid w:val="00A2374D"/>
    <w:rsid w:val="00A4079E"/>
    <w:rsid w:val="00A41DDF"/>
    <w:rsid w:val="00A42534"/>
    <w:rsid w:val="00A80C81"/>
    <w:rsid w:val="00A868D5"/>
    <w:rsid w:val="00B108A6"/>
    <w:rsid w:val="00B11A16"/>
    <w:rsid w:val="00B13853"/>
    <w:rsid w:val="00B41984"/>
    <w:rsid w:val="00B45A54"/>
    <w:rsid w:val="00B50CC9"/>
    <w:rsid w:val="00B61ADE"/>
    <w:rsid w:val="00B6631F"/>
    <w:rsid w:val="00B7149B"/>
    <w:rsid w:val="00BA6676"/>
    <w:rsid w:val="00C03EEC"/>
    <w:rsid w:val="00C528EC"/>
    <w:rsid w:val="00CA1C17"/>
    <w:rsid w:val="00CA1E57"/>
    <w:rsid w:val="00CC0E85"/>
    <w:rsid w:val="00D1690A"/>
    <w:rsid w:val="00D60C94"/>
    <w:rsid w:val="00D64192"/>
    <w:rsid w:val="00D82C46"/>
    <w:rsid w:val="00DB2229"/>
    <w:rsid w:val="00DD4FF6"/>
    <w:rsid w:val="00DE7877"/>
    <w:rsid w:val="00E75BCE"/>
    <w:rsid w:val="00F9137B"/>
    <w:rsid w:val="00F920E5"/>
    <w:rsid w:val="00FB2EA6"/>
    <w:rsid w:val="00FE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F4DE5CE"/>
  <w15:docId w15:val="{23C35C5A-8D6A-4F0A-8202-EA71369D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59D"/>
    <w:pPr>
      <w:pBdr>
        <w:bottom w:val="single" w:sz="4" w:space="1" w:color="auto"/>
      </w:pBdr>
      <w:outlineLvl w:val="0"/>
    </w:pPr>
    <w:rPr>
      <w:b/>
      <w:sz w:val="32"/>
    </w:rPr>
  </w:style>
  <w:style w:type="paragraph" w:styleId="Heading2">
    <w:name w:val="heading 2"/>
    <w:basedOn w:val="Normal"/>
    <w:next w:val="Normal"/>
    <w:link w:val="Heading2Char"/>
    <w:uiPriority w:val="9"/>
    <w:unhideWhenUsed/>
    <w:qFormat/>
    <w:rsid w:val="000F159D"/>
    <w:pPr>
      <w:outlineLvl w:val="1"/>
    </w:pPr>
    <w:rPr>
      <w:b/>
      <w:sz w:val="24"/>
      <w:u w:val="single"/>
    </w:rPr>
  </w:style>
  <w:style w:type="paragraph" w:styleId="Heading3">
    <w:name w:val="heading 3"/>
    <w:basedOn w:val="Normal"/>
    <w:next w:val="Normal"/>
    <w:link w:val="Heading3Char"/>
    <w:uiPriority w:val="9"/>
    <w:unhideWhenUsed/>
    <w:qFormat/>
    <w:rsid w:val="000F159D"/>
    <w:pPr>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DE"/>
  </w:style>
  <w:style w:type="paragraph" w:styleId="Footer">
    <w:name w:val="footer"/>
    <w:basedOn w:val="Normal"/>
    <w:link w:val="FooterChar"/>
    <w:uiPriority w:val="99"/>
    <w:unhideWhenUsed/>
    <w:rsid w:val="00B6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DE"/>
  </w:style>
  <w:style w:type="paragraph" w:styleId="BalloonText">
    <w:name w:val="Balloon Text"/>
    <w:basedOn w:val="Normal"/>
    <w:link w:val="BalloonTextChar"/>
    <w:uiPriority w:val="99"/>
    <w:semiHidden/>
    <w:unhideWhenUsed/>
    <w:rsid w:val="00B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E"/>
    <w:rPr>
      <w:rFonts w:ascii="Tahoma" w:hAnsi="Tahoma" w:cs="Tahoma"/>
      <w:sz w:val="16"/>
      <w:szCs w:val="16"/>
    </w:rPr>
  </w:style>
  <w:style w:type="table" w:styleId="TableGrid">
    <w:name w:val="Table Grid"/>
    <w:basedOn w:val="TableNormal"/>
    <w:uiPriority w:val="59"/>
    <w:rsid w:val="00B6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ADE"/>
    <w:rPr>
      <w:color w:val="0000FF" w:themeColor="hyperlink"/>
      <w:u w:val="single"/>
    </w:rPr>
  </w:style>
  <w:style w:type="character" w:customStyle="1" w:styleId="Heading1Char">
    <w:name w:val="Heading 1 Char"/>
    <w:basedOn w:val="DefaultParagraphFont"/>
    <w:link w:val="Heading1"/>
    <w:uiPriority w:val="9"/>
    <w:rsid w:val="000F159D"/>
    <w:rPr>
      <w:b/>
      <w:sz w:val="32"/>
    </w:rPr>
  </w:style>
  <w:style w:type="character" w:customStyle="1" w:styleId="Heading2Char">
    <w:name w:val="Heading 2 Char"/>
    <w:basedOn w:val="DefaultParagraphFont"/>
    <w:link w:val="Heading2"/>
    <w:uiPriority w:val="9"/>
    <w:rsid w:val="000F159D"/>
    <w:rPr>
      <w:b/>
      <w:sz w:val="24"/>
      <w:u w:val="single"/>
    </w:rPr>
  </w:style>
  <w:style w:type="character" w:customStyle="1" w:styleId="Heading3Char">
    <w:name w:val="Heading 3 Char"/>
    <w:basedOn w:val="DefaultParagraphFont"/>
    <w:link w:val="Heading3"/>
    <w:uiPriority w:val="9"/>
    <w:rsid w:val="000F159D"/>
    <w:rPr>
      <w:i/>
      <w:u w:val="single"/>
    </w:rPr>
  </w:style>
  <w:style w:type="character" w:styleId="Strong">
    <w:name w:val="Strong"/>
    <w:basedOn w:val="DefaultParagraphFont"/>
    <w:uiPriority w:val="22"/>
    <w:qFormat/>
    <w:rsid w:val="000F159D"/>
    <w:rPr>
      <w:b/>
      <w:bCs/>
    </w:rPr>
  </w:style>
  <w:style w:type="paragraph" w:styleId="ListParagraph">
    <w:name w:val="List Paragraph"/>
    <w:basedOn w:val="Normal"/>
    <w:uiPriority w:val="34"/>
    <w:qFormat/>
    <w:rsid w:val="007C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930166">
      <w:bodyDiv w:val="1"/>
      <w:marLeft w:val="0"/>
      <w:marRight w:val="0"/>
      <w:marTop w:val="0"/>
      <w:marBottom w:val="0"/>
      <w:divBdr>
        <w:top w:val="none" w:sz="0" w:space="0" w:color="auto"/>
        <w:left w:val="none" w:sz="0" w:space="0" w:color="auto"/>
        <w:bottom w:val="none" w:sz="0" w:space="0" w:color="auto"/>
        <w:right w:val="none" w:sz="0" w:space="0" w:color="auto"/>
      </w:divBdr>
    </w:div>
    <w:div w:id="1016884324">
      <w:bodyDiv w:val="1"/>
      <w:marLeft w:val="0"/>
      <w:marRight w:val="0"/>
      <w:marTop w:val="0"/>
      <w:marBottom w:val="0"/>
      <w:divBdr>
        <w:top w:val="none" w:sz="0" w:space="0" w:color="auto"/>
        <w:left w:val="none" w:sz="0" w:space="0" w:color="auto"/>
        <w:bottom w:val="none" w:sz="0" w:space="0" w:color="auto"/>
        <w:right w:val="none" w:sz="0" w:space="0" w:color="auto"/>
      </w:divBdr>
    </w:div>
    <w:div w:id="1068502885">
      <w:bodyDiv w:val="1"/>
      <w:marLeft w:val="0"/>
      <w:marRight w:val="0"/>
      <w:marTop w:val="0"/>
      <w:marBottom w:val="0"/>
      <w:divBdr>
        <w:top w:val="none" w:sz="0" w:space="0" w:color="auto"/>
        <w:left w:val="none" w:sz="0" w:space="0" w:color="auto"/>
        <w:bottom w:val="none" w:sz="0" w:space="0" w:color="auto"/>
        <w:right w:val="none" w:sz="0" w:space="0" w:color="auto"/>
      </w:divBdr>
    </w:div>
    <w:div w:id="1599869971">
      <w:bodyDiv w:val="1"/>
      <w:marLeft w:val="0"/>
      <w:marRight w:val="0"/>
      <w:marTop w:val="0"/>
      <w:marBottom w:val="0"/>
      <w:divBdr>
        <w:top w:val="none" w:sz="0" w:space="0" w:color="auto"/>
        <w:left w:val="none" w:sz="0" w:space="0" w:color="auto"/>
        <w:bottom w:val="none" w:sz="0" w:space="0" w:color="auto"/>
        <w:right w:val="none" w:sz="0" w:space="0" w:color="auto"/>
      </w:divBdr>
    </w:div>
    <w:div w:id="1772160808">
      <w:bodyDiv w:val="1"/>
      <w:marLeft w:val="0"/>
      <w:marRight w:val="0"/>
      <w:marTop w:val="0"/>
      <w:marBottom w:val="0"/>
      <w:divBdr>
        <w:top w:val="none" w:sz="0" w:space="0" w:color="auto"/>
        <w:left w:val="none" w:sz="0" w:space="0" w:color="auto"/>
        <w:bottom w:val="none" w:sz="0" w:space="0" w:color="auto"/>
        <w:right w:val="none" w:sz="0" w:space="0" w:color="auto"/>
      </w:divBdr>
    </w:div>
    <w:div w:id="197382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F:\WIZAG%20STUFF\_SYNC%20WIZAG%20STUFF\WIZAG%20Office%20Templates\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TotalTime>14</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ISV</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dc:creator>
  <cp:lastModifiedBy>Windows User</cp:lastModifiedBy>
  <cp:revision>3</cp:revision>
  <cp:lastPrinted>2019-02-13T06:50:00Z</cp:lastPrinted>
  <dcterms:created xsi:type="dcterms:W3CDTF">2019-02-13T06:19:00Z</dcterms:created>
  <dcterms:modified xsi:type="dcterms:W3CDTF">2019-02-13T07:03:00Z</dcterms:modified>
</cp:coreProperties>
</file>